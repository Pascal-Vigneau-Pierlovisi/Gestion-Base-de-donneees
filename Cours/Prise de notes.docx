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7E14" w14:textId="151C23D0" w:rsidR="00F65334" w:rsidRPr="00B70456" w:rsidRDefault="00E85D3A">
      <w:pPr>
        <w:pStyle w:val="Titre1"/>
        <w:rPr>
          <w:rFonts w:ascii="Calibri" w:hAnsi="Calibri" w:cs="Calibri"/>
          <w:color w:val="000000" w:themeColor="text1"/>
        </w:rPr>
      </w:pPr>
      <w:r w:rsidRPr="00B70456">
        <w:rPr>
          <w:rFonts w:ascii="Calibri" w:hAnsi="Calibri" w:cs="Calibri"/>
          <w:color w:val="000000" w:themeColor="text1"/>
        </w:rPr>
        <w:t>Prise de notes | Gestion de base de données</w:t>
      </w:r>
    </w:p>
    <w:p w14:paraId="4F982DC4" w14:textId="31C0C153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COBOL :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Structure de fichier qui ne suffisait plus</w:t>
      </w:r>
    </w:p>
    <w:p w14:paraId="1C20A4ED" w14:textId="1D5EFEE1" w:rsidR="00E3642E" w:rsidRPr="00E3642E" w:rsidRDefault="00E3642E" w:rsidP="00E3642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Maintenabilité</w:t>
      </w:r>
    </w:p>
    <w:p w14:paraId="2B63E114" w14:textId="387BFF20" w:rsidR="00E3642E" w:rsidRPr="00E3642E" w:rsidRDefault="00E3642E" w:rsidP="00E3642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Sécurité</w:t>
      </w:r>
    </w:p>
    <w:p w14:paraId="31BE92F5" w14:textId="28FF94F5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COBOL est un langage de programmation datant de 1959</w:t>
      </w:r>
    </w:p>
    <w:p w14:paraId="7718A0E9" w14:textId="6B2A2CDD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06E1F7AB" w14:textId="4874B233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Rôle essentiel des </w:t>
      </w: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BD :</w:t>
      </w:r>
    </w:p>
    <w:p w14:paraId="25E719B0" w14:textId="78691F15" w:rsidR="00E3642E" w:rsidRPr="00E3642E" w:rsidRDefault="00E3642E" w:rsidP="00E3642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Stockage de donnée</w:t>
      </w:r>
    </w:p>
    <w:p w14:paraId="2DD1421D" w14:textId="47FB2F15" w:rsidR="00E3642E" w:rsidRPr="00E3642E" w:rsidRDefault="00E3642E" w:rsidP="00E3642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Garantie de pérennité des données</w:t>
      </w:r>
    </w:p>
    <w:p w14:paraId="4FE22FD2" w14:textId="49964F47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33516A99" w14:textId="1F98E67D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Indépendance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logique/physique une modification dans la structure des données n’impacte par </w:t>
      </w: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le hardware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et vice et versa (un ajout de dd ne porte pas atteinte à l'intégrité des données)</w:t>
      </w:r>
    </w:p>
    <w:p w14:paraId="55734B38" w14:textId="06653C8F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431982CD" w14:textId="4483C176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SGBD</w:t>
      </w: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 xml:space="preserve"> interaction avec des données et gère la sécurité</w:t>
      </w:r>
    </w:p>
    <w:p w14:paraId="44BBDC0C" w14:textId="5C073DA3" w:rsidR="00E3642E" w:rsidRPr="00E3642E" w:rsidRDefault="00E3642E" w:rsidP="00E3642E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75F58F93" w14:textId="04E9AC66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CREATE TABLE → définition</w:t>
      </w:r>
    </w:p>
    <w:p w14:paraId="6891E4B9" w14:textId="05ADC44F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400083D2" w14:textId="0E30E083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INSERT, UPDATE, DELETE → mise à jour</w:t>
      </w:r>
    </w:p>
    <w:p w14:paraId="6ECDD75E" w14:textId="6AF0F0E9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69CC274F" w14:textId="09A6E2D8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SELECT → Recherche de donnée </w:t>
      </w:r>
    </w:p>
    <w:p w14:paraId="580CECC5" w14:textId="4E2A1A51" w:rsidR="00E3642E" w:rsidRPr="00E3642E" w:rsidRDefault="00E3642E" w:rsidP="00E3642E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</w:p>
    <w:p w14:paraId="02E43110" w14:textId="69B4BBD2" w:rsidR="00E3642E" w:rsidRPr="00E3642E" w:rsidRDefault="00E3642E" w:rsidP="00E3642E">
      <w:p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sz w:val="44"/>
          <w:szCs w:val="44"/>
          <w:lang w:eastAsia="fr-FR" w:bidi="ar-SA"/>
        </w:rPr>
      </w:pPr>
      <w:r w:rsidRPr="00E3642E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GRANT → contrôle</w:t>
      </w:r>
    </w:p>
    <w:p w14:paraId="073AF115" w14:textId="7650AF90" w:rsidR="00E3642E" w:rsidRPr="00E3642E" w:rsidRDefault="003D0BAA" w:rsidP="00E3642E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fr-FR" w:bidi="ar-SA"/>
        </w:rPr>
      </w:pPr>
      <w:r w:rsidRPr="00B70456">
        <w:rPr>
          <w:rFonts w:ascii="Calibri" w:eastAsia="Times New Roman" w:hAnsi="Calibri" w:cs="Calibri"/>
          <w:noProof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4A9F54FC" wp14:editId="543B3EBB">
            <wp:simplePos x="0" y="0"/>
            <wp:positionH relativeFrom="column">
              <wp:posOffset>2886967</wp:posOffset>
            </wp:positionH>
            <wp:positionV relativeFrom="paragraph">
              <wp:posOffset>-906424</wp:posOffset>
            </wp:positionV>
            <wp:extent cx="3451860" cy="2632710"/>
            <wp:effectExtent l="0" t="0" r="2540" b="0"/>
            <wp:wrapThrough wrapText="bothSides">
              <wp:wrapPolygon edited="0">
                <wp:start x="0" y="0"/>
                <wp:lineTo x="0" y="21465"/>
                <wp:lineTo x="21536" y="21465"/>
                <wp:lineTo x="21536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612F7" w14:textId="4B582D72" w:rsidR="003D0BAA" w:rsidRPr="003D0BAA" w:rsidRDefault="003D0BAA" w:rsidP="003D0BAA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fr-FR" w:bidi="ar-SA"/>
        </w:rPr>
      </w:pP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fldChar w:fldCharType="begin"/>
      </w: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instrText xml:space="preserve"> INCLUDEPICTURE "https://lh6.googleusercontent.com/Ur5K2qUgwuQEE155oDulbhDEYadbf2hublMyluDdCyX8AFv3_wQfYmqaIA7JWfjl7QnyZYRUFqo__Q8irnlB3baNA_tphe_ejLXO8N6u_7YGi09TkLYiHi1sRY4y3Z7GdwJFiSgIcXGosoZYiy5dOF6WqX-bVtWpfrOtmUrr4LAps8az6JCqeVENIw" \* MERGEFORMATINET </w:instrText>
      </w:r>
      <w:r w:rsidR="00000000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fldChar w:fldCharType="separate"/>
      </w:r>
      <w:r w:rsidRPr="003D0BAA">
        <w:rPr>
          <w:rFonts w:ascii="Calibri" w:eastAsia="Times New Roman" w:hAnsi="Calibri" w:cs="Calibri"/>
          <w:color w:val="000000" w:themeColor="text1"/>
          <w:sz w:val="20"/>
          <w:szCs w:val="20"/>
          <w:bdr w:val="none" w:sz="0" w:space="0" w:color="auto" w:frame="1"/>
          <w:lang w:eastAsia="fr-FR" w:bidi="ar-SA"/>
        </w:rPr>
        <w:fldChar w:fldCharType="end"/>
      </w:r>
    </w:p>
    <w:p w14:paraId="1F2D5B7D" w14:textId="106C0F3E" w:rsidR="00F65334" w:rsidRPr="00B70456" w:rsidRDefault="00F65334">
      <w:pPr>
        <w:pStyle w:val="Titre2"/>
        <w:rPr>
          <w:rFonts w:ascii="Calibri" w:hAnsi="Calibri" w:cs="Calibri"/>
          <w:color w:val="000000" w:themeColor="text1"/>
        </w:rPr>
      </w:pPr>
    </w:p>
    <w:p w14:paraId="1C916E9B" w14:textId="124CE2D0" w:rsidR="003D0BAA" w:rsidRPr="00B70456" w:rsidRDefault="003D0BAA" w:rsidP="003D0BAA">
      <w:pPr>
        <w:rPr>
          <w:rFonts w:ascii="Calibri" w:hAnsi="Calibri" w:cs="Calibri"/>
          <w:color w:val="000000" w:themeColor="text1"/>
        </w:rPr>
      </w:pPr>
    </w:p>
    <w:p w14:paraId="2AA60960" w14:textId="3EC26A1D" w:rsidR="003D0BAA" w:rsidRPr="00B70456" w:rsidRDefault="003D0BAA" w:rsidP="003D0BAA">
      <w:pPr>
        <w:rPr>
          <w:rFonts w:ascii="Calibri" w:hAnsi="Calibri" w:cs="Calibri"/>
          <w:color w:val="000000" w:themeColor="text1"/>
        </w:rPr>
      </w:pPr>
    </w:p>
    <w:p w14:paraId="48ACA853" w14:textId="39DF251A" w:rsidR="00284D0B" w:rsidRPr="00B70456" w:rsidRDefault="00284D0B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284D0B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Conception de base de données → phase d’analyse qui aboutit à déterminer le futur contenu de la base</w:t>
      </w:r>
    </w:p>
    <w:p w14:paraId="409F1636" w14:textId="3223DF33" w:rsidR="00284D0B" w:rsidRPr="00B70456" w:rsidRDefault="00284D0B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</w:p>
    <w:p w14:paraId="2536693E" w14:textId="0EA07B8A" w:rsidR="00284D0B" w:rsidRPr="00B70456" w:rsidRDefault="00284D0B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  <w:r w:rsidRPr="00B70456"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  <w:t>Étapes pour faire une base de données :</w:t>
      </w:r>
    </w:p>
    <w:p w14:paraId="3DB0146E" w14:textId="77777777" w:rsidR="00B70456" w:rsidRPr="00B70456" w:rsidRDefault="00B70456" w:rsidP="00284D0B">
      <w:pPr>
        <w:spacing w:after="0" w:line="240" w:lineRule="auto"/>
        <w:rPr>
          <w:rFonts w:ascii="Calibri" w:eastAsia="Times New Roman" w:hAnsi="Calibri" w:cs="Calibri"/>
          <w:color w:val="000000" w:themeColor="text1"/>
          <w:sz w:val="32"/>
          <w:szCs w:val="32"/>
          <w:lang w:eastAsia="fr-FR" w:bidi="ar-SA"/>
        </w:rPr>
      </w:pPr>
    </w:p>
    <w:p w14:paraId="579F710E" w14:textId="10DB2165" w:rsidR="00284D0B" w:rsidRPr="00B70456" w:rsidRDefault="00284D0B" w:rsidP="00B7045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Implanter la base de données (phase qui consiste à d</w:t>
      </w:r>
      <w:r w:rsidR="00B70456" w:rsidRPr="00B70456">
        <w:rPr>
          <w:rFonts w:ascii="Calibri" w:hAnsi="Calibri" w:cs="Calibri"/>
          <w:color w:val="000000" w:themeColor="text1"/>
          <w:lang w:eastAsia="fr-FR" w:bidi="ar-SA"/>
        </w:rPr>
        <w:t>é</w:t>
      </w:r>
      <w:r w:rsidRPr="00B70456">
        <w:rPr>
          <w:rFonts w:ascii="Calibri" w:hAnsi="Calibri" w:cs="Calibri"/>
          <w:color w:val="000000" w:themeColor="text1"/>
          <w:lang w:eastAsia="fr-FR" w:bidi="ar-SA"/>
        </w:rPr>
        <w:t>crire la base de données dans le langage du SGBD)</w:t>
      </w:r>
    </w:p>
    <w:p w14:paraId="07035460" w14:textId="0AB269A9" w:rsidR="00284D0B" w:rsidRPr="00B70456" w:rsidRDefault="00284D0B" w:rsidP="00B7045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Une fois l’implantation terminée, peut commencer l’utilisation de la base de données</w:t>
      </w:r>
    </w:p>
    <w:p w14:paraId="572E4B0E" w14:textId="5D96D40E" w:rsidR="00284D0B" w:rsidRPr="00B70456" w:rsidRDefault="00284D0B" w:rsidP="00B7045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Suit ensuite une phase qui concerne la maintenance de la BD</w:t>
      </w:r>
    </w:p>
    <w:p w14:paraId="7E51F38D" w14:textId="25489206" w:rsidR="00B70456" w:rsidRPr="00B70456" w:rsidRDefault="00B70456" w:rsidP="00B70456">
      <w:pPr>
        <w:rPr>
          <w:rFonts w:ascii="Calibri" w:hAnsi="Calibri" w:cs="Calibri"/>
          <w:color w:val="000000" w:themeColor="text1"/>
          <w:lang w:eastAsia="fr-FR" w:bidi="ar-SA"/>
        </w:rPr>
      </w:pPr>
    </w:p>
    <w:p w14:paraId="6C16B87C" w14:textId="2FE917D9" w:rsidR="00B70456" w:rsidRPr="00B70456" w:rsidRDefault="00B70456" w:rsidP="00B70456">
      <w:p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Cycle de vie d’une BD :</w:t>
      </w:r>
    </w:p>
    <w:p w14:paraId="1C44A7B1" w14:textId="74A834B7" w:rsidR="00B70456" w:rsidRP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Conception de la base -&gt; (Schéma conceptuel)</w:t>
      </w:r>
    </w:p>
    <w:p w14:paraId="73FB399A" w14:textId="3FA9C38A" w:rsidR="00B70456" w:rsidRP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Implantation des données -&gt; (Schéma logique)</w:t>
      </w:r>
    </w:p>
    <w:p w14:paraId="6EBF61D1" w14:textId="2ED25EB3" w:rsidR="00B70456" w:rsidRP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Utilisation -&gt; (Interrogation, mises à jour)</w:t>
      </w:r>
    </w:p>
    <w:p w14:paraId="17A85CB5" w14:textId="139B7379" w:rsidR="00B70456" w:rsidRDefault="00B70456" w:rsidP="00B70456">
      <w:pPr>
        <w:pStyle w:val="Paragraphedeliste"/>
        <w:numPr>
          <w:ilvl w:val="0"/>
          <w:numId w:val="9"/>
        </w:numPr>
        <w:rPr>
          <w:rFonts w:ascii="Calibri" w:hAnsi="Calibri" w:cs="Calibri"/>
          <w:color w:val="000000" w:themeColor="text1"/>
          <w:lang w:eastAsia="fr-FR" w:bidi="ar-SA"/>
        </w:rPr>
      </w:pPr>
      <w:r w:rsidRPr="00B70456">
        <w:rPr>
          <w:rFonts w:ascii="Calibri" w:hAnsi="Calibri" w:cs="Calibri"/>
          <w:color w:val="000000" w:themeColor="text1"/>
          <w:lang w:eastAsia="fr-FR" w:bidi="ar-SA"/>
        </w:rPr>
        <w:t>Maintenance -&gt; (Correction, évolution)</w:t>
      </w:r>
    </w:p>
    <w:p w14:paraId="4DA9B66F" w14:textId="26CB7504" w:rsidR="00B70456" w:rsidRDefault="00B70456" w:rsidP="00B70456">
      <w:pPr>
        <w:rPr>
          <w:rFonts w:ascii="Calibri" w:hAnsi="Calibri" w:cs="Calibri"/>
          <w:color w:val="000000" w:themeColor="text1"/>
          <w:lang w:eastAsia="fr-FR" w:bidi="ar-SA"/>
        </w:rPr>
      </w:pPr>
    </w:p>
    <w:p w14:paraId="6654F26B" w14:textId="3E73F248" w:rsidR="00EA4CAF" w:rsidRDefault="00EA4CAF" w:rsidP="00B70456">
      <w:pPr>
        <w:rPr>
          <w:rFonts w:ascii="Calibri" w:hAnsi="Calibri" w:cs="Calibri"/>
          <w:color w:val="000000" w:themeColor="text1"/>
          <w:u w:val="single"/>
          <w:lang w:eastAsia="fr-FR" w:bidi="ar-SA"/>
        </w:rPr>
      </w:pPr>
      <w:r w:rsidRPr="00EA4CAF">
        <w:rPr>
          <w:rFonts w:ascii="Calibri" w:hAnsi="Calibri" w:cs="Calibri"/>
          <w:color w:val="000000" w:themeColor="text1"/>
          <w:u w:val="single"/>
          <w:lang w:eastAsia="fr-FR" w:bidi="ar-SA"/>
        </w:rPr>
        <w:t>Une base de données doit satisfaire cinq principaux critères :</w:t>
      </w:r>
    </w:p>
    <w:p w14:paraId="01227E7D" w14:textId="235B3C15" w:rsidR="00EA4CAF" w:rsidRDefault="00EA4CAF" w:rsidP="00B70456">
      <w:pPr>
        <w:rPr>
          <w:rFonts w:ascii="Calibri" w:hAnsi="Calibri" w:cs="Calibri"/>
          <w:color w:val="000000" w:themeColor="text1"/>
          <w:u w:val="single"/>
          <w:lang w:eastAsia="fr-FR" w:bidi="ar-SA"/>
        </w:rPr>
      </w:pPr>
    </w:p>
    <w:p w14:paraId="7E1CADB8" w14:textId="67841128" w:rsidR="00EA4CAF" w:rsidRDefault="00EA4CAF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Une bonne représentation du monde réel (Fidélité)</w:t>
      </w:r>
      <w:r>
        <w:rPr>
          <w:rFonts w:ascii="Calibri" w:hAnsi="Calibri" w:cs="Calibri"/>
          <w:color w:val="000000" w:themeColor="text1"/>
          <w:lang w:eastAsia="fr-FR" w:bidi="ar-SA"/>
        </w:rPr>
        <w:br/>
        <w:t>La base de données doit fournir une image fidèle de la réalité avec des informations toujours fiables et à jour</w:t>
      </w:r>
      <w:r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0A6CEF25" w14:textId="6E3A4C57" w:rsidR="00EA4CAF" w:rsidRDefault="00EA4CAF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Une non-redondance de l’information (Unicité de l’Information)</w:t>
      </w:r>
      <w:r>
        <w:rPr>
          <w:rFonts w:ascii="Calibri" w:hAnsi="Calibri" w:cs="Calibri"/>
          <w:color w:val="000000" w:themeColor="text1"/>
          <w:lang w:eastAsia="fr-FR" w:bidi="ar-SA"/>
        </w:rPr>
        <w:br/>
        <w:t>L’information contenue dans la base doit être unique d’un point de vue sémantique et d’implantation physique</w:t>
      </w:r>
      <w:r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79BD4CDA" w14:textId="1EC74701" w:rsidR="00EA4CAF" w:rsidRDefault="00EA4CAF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Une indépendance des données par rapport aux traitements</w:t>
      </w:r>
      <w:r w:rsidR="00FE0EBA">
        <w:rPr>
          <w:rFonts w:ascii="Calibri" w:hAnsi="Calibri" w:cs="Calibri"/>
          <w:color w:val="000000" w:themeColor="text1"/>
          <w:lang w:eastAsia="fr-FR" w:bidi="ar-SA"/>
        </w:rPr>
        <w:br/>
        <w:t>Les données constituent une image du monde réel, les programmes de traitement doivent être conçus par rapport à cette structure</w:t>
      </w:r>
      <w:r w:rsidR="00FE0EBA"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50D88DDD" w14:textId="6D232582" w:rsidR="00FE0EBA" w:rsidRDefault="00FE0EBA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lastRenderedPageBreak/>
        <w:t>La sécurité et la confidentialité des données</w:t>
      </w:r>
      <w:r>
        <w:rPr>
          <w:rFonts w:ascii="Calibri" w:hAnsi="Calibri" w:cs="Calibri"/>
          <w:color w:val="000000" w:themeColor="text1"/>
          <w:lang w:eastAsia="fr-FR" w:bidi="ar-SA"/>
        </w:rPr>
        <w:br/>
        <w:t>La sécurité et la confidentialité des données doivent être assurées.</w:t>
      </w:r>
      <w:r>
        <w:rPr>
          <w:rFonts w:ascii="Calibri" w:hAnsi="Calibri" w:cs="Calibri"/>
          <w:color w:val="000000" w:themeColor="text1"/>
          <w:lang w:eastAsia="fr-FR" w:bidi="ar-SA"/>
        </w:rPr>
        <w:br/>
      </w:r>
    </w:p>
    <w:p w14:paraId="4FC5AA4D" w14:textId="5F302994" w:rsidR="00FE0EBA" w:rsidRPr="00EA4CAF" w:rsidRDefault="00FE0EBA" w:rsidP="00EA4CAF">
      <w:pPr>
        <w:pStyle w:val="Paragraphedeliste"/>
        <w:numPr>
          <w:ilvl w:val="0"/>
          <w:numId w:val="10"/>
        </w:numPr>
        <w:rPr>
          <w:rFonts w:ascii="Calibri" w:hAnsi="Calibri" w:cs="Calibri"/>
          <w:color w:val="000000" w:themeColor="text1"/>
          <w:lang w:eastAsia="fr-FR" w:bidi="ar-SA"/>
        </w:rPr>
      </w:pPr>
      <w:r w:rsidRPr="00FE0EBA">
        <w:rPr>
          <w:rFonts w:ascii="Calibri" w:hAnsi="Calibri" w:cs="Calibri"/>
          <w:color w:val="FF0000"/>
          <w:lang w:eastAsia="fr-FR" w:bidi="ar-SA"/>
        </w:rPr>
        <w:t>La performance des applications</w:t>
      </w:r>
      <w:r>
        <w:rPr>
          <w:rFonts w:ascii="Calibri" w:hAnsi="Calibri" w:cs="Calibri"/>
          <w:color w:val="000000" w:themeColor="text1"/>
          <w:lang w:eastAsia="fr-FR" w:bidi="ar-SA"/>
        </w:rPr>
        <w:br/>
        <w:t>Toute application (requêtes…) doit avoir une réponse dans des temps convenables (optimisation)</w:t>
      </w:r>
    </w:p>
    <w:p w14:paraId="436DA3E4" w14:textId="0A580027" w:rsidR="003D0BAA" w:rsidRDefault="003D0BAA" w:rsidP="003D0BAA">
      <w:pPr>
        <w:rPr>
          <w:rFonts w:ascii="Calibri" w:hAnsi="Calibri" w:cs="Calibri"/>
          <w:color w:val="000000" w:themeColor="text1"/>
        </w:rPr>
      </w:pPr>
    </w:p>
    <w:p w14:paraId="6D0A989B" w14:textId="76256B48" w:rsidR="000E679F" w:rsidRDefault="000E679F" w:rsidP="003D0BAA">
      <w:pPr>
        <w:rPr>
          <w:rFonts w:ascii="Calibri" w:hAnsi="Calibri" w:cs="Calibri"/>
          <w:color w:val="000000" w:themeColor="text1"/>
        </w:rPr>
      </w:pPr>
      <w:r w:rsidRPr="000E679F">
        <w:rPr>
          <w:rFonts w:ascii="Calibri" w:hAnsi="Calibri" w:cs="Calibri"/>
          <w:color w:val="000000" w:themeColor="text1"/>
        </w:rPr>
        <w:t xml:space="preserve">Analyse </w:t>
      </w:r>
      <w:r w:rsidRPr="000E679F">
        <w:rPr>
          <w:rFonts w:ascii="Calibri" w:hAnsi="Calibri" w:cs="Calibri"/>
          <w:color w:val="000000" w:themeColor="text1"/>
        </w:rPr>
        <w:sym w:font="Wingdings" w:char="F0E0"/>
      </w:r>
      <w:r w:rsidRPr="000E679F">
        <w:rPr>
          <w:rFonts w:ascii="Calibri" w:hAnsi="Calibri" w:cs="Calibri"/>
          <w:color w:val="000000" w:themeColor="text1"/>
        </w:rPr>
        <w:t xml:space="preserve"> Réalisation informatique (programmation, tests, validation) </w:t>
      </w:r>
      <w:r w:rsidRPr="000E679F">
        <w:rPr>
          <w:rFonts w:ascii="Calibri" w:hAnsi="Calibri" w:cs="Calibri"/>
          <w:color w:val="000000" w:themeColor="text1"/>
        </w:rPr>
        <w:sym w:font="Wingdings" w:char="F0E0"/>
      </w:r>
      <w:r w:rsidRPr="000E679F">
        <w:rPr>
          <w:rFonts w:ascii="Calibri" w:hAnsi="Calibri" w:cs="Calibri"/>
          <w:color w:val="000000" w:themeColor="text1"/>
        </w:rPr>
        <w:t xml:space="preserve"> Mise en service – Utilisation</w:t>
      </w:r>
    </w:p>
    <w:p w14:paraId="1491A8C3" w14:textId="677C09B7" w:rsidR="00B16BA5" w:rsidRDefault="00B16BA5" w:rsidP="003D0BAA">
      <w:pPr>
        <w:rPr>
          <w:rFonts w:ascii="Calibri" w:hAnsi="Calibri" w:cs="Calibri"/>
          <w:color w:val="000000" w:themeColor="text1"/>
        </w:rPr>
      </w:pPr>
    </w:p>
    <w:p w14:paraId="3BAF02DB" w14:textId="0746366C" w:rsidR="00B16BA5" w:rsidRDefault="008A68A3" w:rsidP="003D0BAA">
      <w:pPr>
        <w:rPr>
          <w:rFonts w:ascii="Calibri" w:hAnsi="Calibri" w:cs="Calibri"/>
          <w:color w:val="000000" w:themeColor="text1"/>
          <w:u w:val="single"/>
        </w:rPr>
      </w:pPr>
      <w:r w:rsidRPr="008A68A3">
        <w:rPr>
          <w:rFonts w:ascii="Calibri" w:hAnsi="Calibri" w:cs="Calibri"/>
          <w:color w:val="000000" w:themeColor="text1"/>
          <w:u w:val="single"/>
        </w:rPr>
        <w:t>La phase d’analyse se décompose elle-même en plusieurs étapes :</w:t>
      </w:r>
    </w:p>
    <w:p w14:paraId="5B3F4B00" w14:textId="650B9FC5" w:rsidR="008A68A3" w:rsidRPr="008A68A3" w:rsidRDefault="008A68A3" w:rsidP="003D0BAA">
      <w:p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Étape 1 : Évaluation des besoins actuels</w:t>
      </w:r>
    </w:p>
    <w:p w14:paraId="6F335129" w14:textId="05BD916D" w:rsidR="008A68A3" w:rsidRPr="006C10EE" w:rsidRDefault="008A68A3" w:rsidP="003D0BAA">
      <w:p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Étape 2 : Évaluation des besoins futurs</w:t>
      </w:r>
    </w:p>
    <w:p w14:paraId="20C8ACF4" w14:textId="3628AFCA" w:rsidR="008A68A3" w:rsidRPr="006C10EE" w:rsidRDefault="008A68A3" w:rsidP="003D0BAA">
      <w:pPr>
        <w:rPr>
          <w:rFonts w:ascii="Calibri" w:hAnsi="Calibri" w:cs="Calibri"/>
          <w:color w:val="7030A0"/>
        </w:rPr>
      </w:pPr>
      <w:r w:rsidRPr="006C10EE">
        <w:rPr>
          <w:rFonts w:ascii="Calibri" w:hAnsi="Calibri" w:cs="Calibri"/>
          <w:color w:val="7030A0"/>
        </w:rPr>
        <w:t>Étape 3 : Structuration des informations</w:t>
      </w:r>
    </w:p>
    <w:p w14:paraId="0281B35A" w14:textId="04037F3D" w:rsidR="008A68A3" w:rsidRDefault="008A68A3" w:rsidP="003D0BAA">
      <w:pPr>
        <w:rPr>
          <w:rFonts w:ascii="Calibri" w:hAnsi="Calibri" w:cs="Calibri"/>
          <w:color w:val="000000" w:themeColor="text1"/>
        </w:rPr>
      </w:pPr>
    </w:p>
    <w:p w14:paraId="15131309" w14:textId="33666FDA" w:rsidR="008A68A3" w:rsidRPr="006C10EE" w:rsidRDefault="008A68A3" w:rsidP="003D0BAA">
      <w:pPr>
        <w:rPr>
          <w:rFonts w:ascii="Calibri" w:hAnsi="Calibri" w:cs="Calibri"/>
          <w:color w:val="00B0F0"/>
        </w:rPr>
      </w:pPr>
      <w:r w:rsidRPr="008A68A3">
        <w:rPr>
          <w:rFonts w:ascii="Calibri" w:hAnsi="Calibri" w:cs="Calibri"/>
          <w:color w:val="FFC000"/>
        </w:rPr>
        <w:t>Lister en vrac :</w:t>
      </w:r>
    </w:p>
    <w:p w14:paraId="47623DFA" w14:textId="1268DD15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documents à éditer (recenser les documents déjà existants)</w:t>
      </w:r>
    </w:p>
    <w:p w14:paraId="3FD66EF7" w14:textId="166EC148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statistiques à obtenir</w:t>
      </w:r>
    </w:p>
    <w:p w14:paraId="181AE7FE" w14:textId="1775B3A3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éléments à calculer</w:t>
      </w:r>
    </w:p>
    <w:p w14:paraId="082A6A0B" w14:textId="60CB0CB1" w:rsidR="008A68A3" w:rsidRPr="008A68A3" w:rsidRDefault="008A68A3" w:rsidP="008A68A3">
      <w:pPr>
        <w:pStyle w:val="Paragraphedeliste"/>
        <w:numPr>
          <w:ilvl w:val="0"/>
          <w:numId w:val="8"/>
        </w:numPr>
        <w:rPr>
          <w:rFonts w:ascii="Calibri" w:hAnsi="Calibri" w:cs="Calibri"/>
          <w:color w:val="FFC000"/>
        </w:rPr>
      </w:pPr>
      <w:r w:rsidRPr="008A68A3">
        <w:rPr>
          <w:rFonts w:ascii="Calibri" w:hAnsi="Calibri" w:cs="Calibri"/>
          <w:color w:val="FFC000"/>
        </w:rPr>
        <w:t>Les informations à stocker</w:t>
      </w:r>
    </w:p>
    <w:p w14:paraId="61A3F311" w14:textId="4271C9EA" w:rsidR="006C10EE" w:rsidRDefault="006C10EE" w:rsidP="003D0BAA">
      <w:pPr>
        <w:rPr>
          <w:rFonts w:ascii="Calibri" w:hAnsi="Calibri" w:cs="Calibri"/>
          <w:color w:val="FFC000"/>
        </w:rPr>
      </w:pPr>
    </w:p>
    <w:p w14:paraId="3BB06FB1" w14:textId="6F26302D" w:rsidR="006C10EE" w:rsidRPr="006C10EE" w:rsidRDefault="006C10EE" w:rsidP="003D0BAA">
      <w:p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Anticiper :</w:t>
      </w:r>
    </w:p>
    <w:p w14:paraId="0AB71869" w14:textId="299458F3" w:rsidR="006C10EE" w:rsidRPr="006C10EE" w:rsidRDefault="006C10EE" w:rsidP="006C10EE">
      <w:pPr>
        <w:pStyle w:val="Paragraphedeliste"/>
        <w:numPr>
          <w:ilvl w:val="0"/>
          <w:numId w:val="8"/>
        </w:num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Quelles seront les évolutions possibles de la base de données</w:t>
      </w:r>
    </w:p>
    <w:p w14:paraId="5FF4D997" w14:textId="79D89050" w:rsidR="006C10EE" w:rsidRDefault="006C10EE" w:rsidP="006C10EE">
      <w:pPr>
        <w:pStyle w:val="Paragraphedeliste"/>
        <w:numPr>
          <w:ilvl w:val="0"/>
          <w:numId w:val="8"/>
        </w:numPr>
        <w:rPr>
          <w:rFonts w:ascii="Calibri" w:hAnsi="Calibri" w:cs="Calibri"/>
          <w:color w:val="00B0F0"/>
        </w:rPr>
      </w:pPr>
      <w:r w:rsidRPr="006C10EE">
        <w:rPr>
          <w:rFonts w:ascii="Calibri" w:hAnsi="Calibri" w:cs="Calibri"/>
          <w:color w:val="00B0F0"/>
        </w:rPr>
        <w:t>La taille des rubriques prévue est-elle suffisante</w:t>
      </w:r>
    </w:p>
    <w:p w14:paraId="4106794B" w14:textId="0425403B" w:rsidR="006C10EE" w:rsidRDefault="00C45170" w:rsidP="006C10EE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noProof/>
          <w:color w:val="7030A0"/>
        </w:rPr>
        <w:drawing>
          <wp:anchor distT="0" distB="0" distL="114300" distR="114300" simplePos="0" relativeHeight="251659264" behindDoc="0" locked="0" layoutInCell="1" allowOverlap="1" wp14:anchorId="4C7D5686" wp14:editId="1DF91145">
            <wp:simplePos x="0" y="0"/>
            <wp:positionH relativeFrom="column">
              <wp:posOffset>2875915</wp:posOffset>
            </wp:positionH>
            <wp:positionV relativeFrom="paragraph">
              <wp:posOffset>64135</wp:posOffset>
            </wp:positionV>
            <wp:extent cx="3496310" cy="2578100"/>
            <wp:effectExtent l="0" t="0" r="0" b="0"/>
            <wp:wrapThrough wrapText="bothSides">
              <wp:wrapPolygon edited="0">
                <wp:start x="0" y="0"/>
                <wp:lineTo x="0" y="21494"/>
                <wp:lineTo x="21498" y="21494"/>
                <wp:lineTo x="2149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7A742" w14:textId="6272869A" w:rsidR="006C10EE" w:rsidRDefault="006C10EE" w:rsidP="006C10EE">
      <w:pPr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Une fois les besoins définis et les informations à stocker énumérées, il faut classer les informations par thème (Tables)</w:t>
      </w:r>
    </w:p>
    <w:p w14:paraId="334EF9AB" w14:textId="3B387FCC" w:rsidR="00C45170" w:rsidRDefault="00C45170" w:rsidP="006C10EE">
      <w:pPr>
        <w:rPr>
          <w:rFonts w:ascii="Calibri" w:hAnsi="Calibri" w:cs="Calibri"/>
          <w:color w:val="7030A0"/>
        </w:rPr>
      </w:pPr>
    </w:p>
    <w:p w14:paraId="08BF2A29" w14:textId="5E64EF20" w:rsidR="00C45170" w:rsidRDefault="00C45170" w:rsidP="006C10EE">
      <w:pPr>
        <w:rPr>
          <w:rFonts w:ascii="Calibri" w:hAnsi="Calibri" w:cs="Calibri"/>
          <w:color w:val="7030A0"/>
        </w:rPr>
      </w:pPr>
    </w:p>
    <w:p w14:paraId="61368E31" w14:textId="04F9D967" w:rsidR="00A819B4" w:rsidRDefault="00A819B4" w:rsidP="006C10EE">
      <w:pPr>
        <w:rPr>
          <w:rFonts w:ascii="Calibri" w:hAnsi="Calibri" w:cs="Calibri"/>
          <w:color w:val="7030A0"/>
        </w:rPr>
      </w:pPr>
    </w:p>
    <w:p w14:paraId="0015F19B" w14:textId="64E268BA" w:rsidR="00A819B4" w:rsidRDefault="00A819B4" w:rsidP="006C10EE">
      <w:pPr>
        <w:rPr>
          <w:rFonts w:ascii="Calibri" w:hAnsi="Calibri" w:cs="Calibri"/>
          <w:color w:val="7030A0"/>
        </w:rPr>
      </w:pPr>
    </w:p>
    <w:p w14:paraId="5CD881DC" w14:textId="355CB45B" w:rsidR="00A819B4" w:rsidRDefault="00051CC0" w:rsidP="006C10EE">
      <w:pPr>
        <w:rPr>
          <w:rFonts w:ascii="Calibri" w:hAnsi="Calibri" w:cs="Calibri"/>
          <w:color w:val="000000" w:themeColor="text1"/>
        </w:rPr>
      </w:pPr>
      <w:r w:rsidRPr="00051CC0">
        <w:rPr>
          <w:rFonts w:ascii="Calibri" w:hAnsi="Calibri" w:cs="Calibri"/>
          <w:color w:val="000000" w:themeColor="text1"/>
        </w:rPr>
        <w:t>L’architecture</w:t>
      </w:r>
      <w:r>
        <w:rPr>
          <w:rFonts w:ascii="Calibri" w:hAnsi="Calibri" w:cs="Calibri"/>
          <w:color w:val="000000" w:themeColor="text1"/>
        </w:rPr>
        <w:t xml:space="preserve"> ANSI/SPARC se décompose en 3 niveaux :</w:t>
      </w:r>
    </w:p>
    <w:p w14:paraId="407FD655" w14:textId="364FDC34" w:rsid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9F968C1" wp14:editId="6BBF1E79">
            <wp:simplePos x="0" y="0"/>
            <wp:positionH relativeFrom="column">
              <wp:posOffset>3341716</wp:posOffset>
            </wp:positionH>
            <wp:positionV relativeFrom="paragraph">
              <wp:posOffset>221499</wp:posOffset>
            </wp:positionV>
            <wp:extent cx="3017520" cy="2437130"/>
            <wp:effectExtent l="0" t="0" r="5080" b="1270"/>
            <wp:wrapThrough wrapText="bothSides">
              <wp:wrapPolygon edited="0">
                <wp:start x="0" y="0"/>
                <wp:lineTo x="0" y="21499"/>
                <wp:lineTo x="21545" y="21499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 w:themeColor="text1"/>
        </w:rPr>
        <w:t>Niveau externe (vue externe)</w:t>
      </w:r>
    </w:p>
    <w:p w14:paraId="44E91A2A" w14:textId="56CFAFF5" w:rsid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Niveau logique (schéma logique)</w:t>
      </w:r>
    </w:p>
    <w:p w14:paraId="5D0D8658" w14:textId="242BAFFB" w:rsid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Niveau physique</w:t>
      </w:r>
    </w:p>
    <w:p w14:paraId="42DAA271" w14:textId="58968EA8" w:rsidR="00051CC0" w:rsidRDefault="00051CC0" w:rsidP="00051CC0">
      <w:pPr>
        <w:rPr>
          <w:rFonts w:ascii="Calibri" w:hAnsi="Calibri" w:cs="Calibri"/>
          <w:color w:val="000000" w:themeColor="text1"/>
        </w:rPr>
      </w:pPr>
    </w:p>
    <w:p w14:paraId="22EBB96C" w14:textId="1E6CFE39" w:rsidR="00051CC0" w:rsidRPr="003079E2" w:rsidRDefault="00051CC0" w:rsidP="00051CC0">
      <w:pPr>
        <w:rPr>
          <w:rFonts w:ascii="Calibri" w:hAnsi="Calibri" w:cs="Calibri"/>
          <w:color w:val="000000" w:themeColor="text1"/>
          <w:u w:val="single"/>
        </w:rPr>
      </w:pPr>
      <w:r w:rsidRPr="003079E2">
        <w:rPr>
          <w:rFonts w:ascii="Calibri" w:hAnsi="Calibri" w:cs="Calibri"/>
          <w:color w:val="000000" w:themeColor="text1"/>
          <w:u w:val="single"/>
        </w:rPr>
        <w:t>Modélisation des données :</w:t>
      </w:r>
    </w:p>
    <w:p w14:paraId="56619830" w14:textId="548F3F1B" w:rsid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3079E2">
        <w:rPr>
          <w:rFonts w:ascii="Calibri" w:hAnsi="Calibri" w:cs="Calibri"/>
          <w:color w:val="FF0000"/>
        </w:rPr>
        <w:t>Principe</w:t>
      </w:r>
      <w:r w:rsidRPr="00051CC0">
        <w:rPr>
          <w:rFonts w:ascii="Calibri" w:hAnsi="Calibri" w:cs="Calibri"/>
          <w:color w:val="000000" w:themeColor="text1"/>
        </w:rPr>
        <w:t> : Séparer la description des données et manipulation par des programmes</w:t>
      </w:r>
    </w:p>
    <w:p w14:paraId="2D98463D" w14:textId="25B712FA" w:rsid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3079E2">
        <w:rPr>
          <w:rFonts w:ascii="Calibri" w:hAnsi="Calibri" w:cs="Calibri"/>
          <w:color w:val="FF0000"/>
        </w:rPr>
        <w:t>Description</w:t>
      </w:r>
      <w:r>
        <w:rPr>
          <w:rFonts w:ascii="Calibri" w:hAnsi="Calibri" w:cs="Calibri"/>
          <w:color w:val="000000" w:themeColor="text1"/>
        </w:rPr>
        <w:t> : Spécification des structures des données et leurs types</w:t>
      </w:r>
    </w:p>
    <w:p w14:paraId="4F5E917E" w14:textId="6E6A2978" w:rsid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3079E2">
        <w:rPr>
          <w:rFonts w:ascii="Calibri" w:hAnsi="Calibri" w:cs="Calibri"/>
          <w:color w:val="FF0000"/>
        </w:rPr>
        <w:t>Manipulation</w:t>
      </w:r>
      <w:r>
        <w:rPr>
          <w:rFonts w:ascii="Calibri" w:hAnsi="Calibri" w:cs="Calibri"/>
          <w:color w:val="000000" w:themeColor="text1"/>
        </w:rPr>
        <w:t> : Opération d’interrogation, d’insertion, mise à jour, suppression</w:t>
      </w:r>
    </w:p>
    <w:p w14:paraId="3C02C786" w14:textId="616D9E50" w:rsidR="00051CC0" w:rsidRPr="00051CC0" w:rsidRDefault="00051CC0" w:rsidP="00051CC0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3079E2">
        <w:rPr>
          <w:rFonts w:ascii="Calibri" w:hAnsi="Calibri" w:cs="Calibri"/>
          <w:color w:val="FF0000"/>
        </w:rPr>
        <w:t>Réalisation</w:t>
      </w:r>
      <w:r>
        <w:rPr>
          <w:rFonts w:ascii="Calibri" w:hAnsi="Calibri" w:cs="Calibri"/>
          <w:color w:val="000000" w:themeColor="text1"/>
        </w:rPr>
        <w:t> : norme ANSI-SPARC.</w:t>
      </w:r>
    </w:p>
    <w:p w14:paraId="06D67D28" w14:textId="1B3C5D07" w:rsidR="00051CC0" w:rsidRDefault="00FF06A0" w:rsidP="00051CC0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912D0A4" wp14:editId="326638D8">
            <wp:simplePos x="0" y="0"/>
            <wp:positionH relativeFrom="column">
              <wp:posOffset>3340735</wp:posOffset>
            </wp:positionH>
            <wp:positionV relativeFrom="paragraph">
              <wp:posOffset>242340</wp:posOffset>
            </wp:positionV>
            <wp:extent cx="3017520" cy="2393315"/>
            <wp:effectExtent l="0" t="0" r="5080" b="0"/>
            <wp:wrapThrough wrapText="bothSides">
              <wp:wrapPolygon edited="0">
                <wp:start x="0" y="0"/>
                <wp:lineTo x="0" y="21434"/>
                <wp:lineTo x="21545" y="21434"/>
                <wp:lineTo x="21545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B4A2F" w14:textId="03E249F8" w:rsidR="00051CC0" w:rsidRDefault="00051CC0" w:rsidP="00051CC0">
      <w:pPr>
        <w:rPr>
          <w:rFonts w:ascii="Calibri" w:hAnsi="Calibri" w:cs="Calibri"/>
          <w:color w:val="000000" w:themeColor="text1"/>
        </w:rPr>
      </w:pPr>
    </w:p>
    <w:p w14:paraId="6B85F7C3" w14:textId="2DB5E4B3" w:rsidR="00AF16DB" w:rsidRDefault="00FF06A0" w:rsidP="00051CC0">
      <w:pPr>
        <w:rPr>
          <w:rFonts w:ascii="Calibri" w:hAnsi="Calibri" w:cs="Calibri"/>
          <w:color w:val="000000" w:themeColor="text1"/>
        </w:rPr>
      </w:pPr>
      <w:r w:rsidRPr="00AA19D4">
        <w:rPr>
          <w:rFonts w:ascii="Calibri" w:hAnsi="Calibri" w:cs="Calibri"/>
          <w:color w:val="FF0000"/>
          <w:u w:val="single"/>
        </w:rPr>
        <w:t xml:space="preserve">Objectifs des </w:t>
      </w:r>
      <w:r w:rsidR="00AF16DB" w:rsidRPr="00AA19D4">
        <w:rPr>
          <w:rFonts w:ascii="Calibri" w:hAnsi="Calibri" w:cs="Calibri"/>
          <w:color w:val="FF0000"/>
          <w:u w:val="single"/>
        </w:rPr>
        <w:t>SGBD</w:t>
      </w:r>
      <w:r w:rsidR="00AF16DB" w:rsidRPr="00AA19D4">
        <w:rPr>
          <w:rFonts w:ascii="Calibri" w:hAnsi="Calibri" w:cs="Calibri"/>
          <w:color w:val="FF0000"/>
        </w:rPr>
        <w:t> </w:t>
      </w:r>
      <w:r w:rsidR="00AF16DB">
        <w:rPr>
          <w:rFonts w:ascii="Calibri" w:hAnsi="Calibri" w:cs="Calibri"/>
          <w:color w:val="000000" w:themeColor="text1"/>
        </w:rPr>
        <w:t>:</w:t>
      </w:r>
    </w:p>
    <w:p w14:paraId="1DC49C19" w14:textId="0529435F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Masquer les aspects de stockage :</w:t>
      </w:r>
      <w:r>
        <w:rPr>
          <w:rFonts w:ascii="Calibri" w:hAnsi="Calibri" w:cs="Calibri"/>
          <w:color w:val="000000" w:themeColor="text1"/>
        </w:rPr>
        <w:br/>
        <w:t>- Indépendance logique</w:t>
      </w:r>
      <w:r>
        <w:rPr>
          <w:rFonts w:ascii="Calibri" w:hAnsi="Calibri" w:cs="Calibri"/>
          <w:color w:val="000000" w:themeColor="text1"/>
        </w:rPr>
        <w:br/>
        <w:t>- Indépendance physique</w:t>
      </w:r>
    </w:p>
    <w:p w14:paraId="1B0A4F28" w14:textId="1415DBC2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Gérer efficacement les données</w:t>
      </w:r>
    </w:p>
    <w:p w14:paraId="259C6058" w14:textId="2B74677A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Faciliter l’extraction et l’ajout d’information</w:t>
      </w:r>
    </w:p>
    <w:p w14:paraId="2BB27D47" w14:textId="48D3964E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Optimiser les traitements de l’information</w:t>
      </w:r>
    </w:p>
    <w:p w14:paraId="783A1D00" w14:textId="01F430DF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Assurer la sécurité des données</w:t>
      </w:r>
    </w:p>
    <w:p w14:paraId="10039BFA" w14:textId="24FF92C9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Éviter les conflits lors d’exploitation partagée.</w:t>
      </w:r>
    </w:p>
    <w:p w14:paraId="7BAEF7FE" w14:textId="0AEC725E" w:rsidR="00AF16DB" w:rsidRDefault="00AF16DB" w:rsidP="00AF16DB">
      <w:pPr>
        <w:rPr>
          <w:rFonts w:ascii="Calibri" w:hAnsi="Calibri" w:cs="Calibri"/>
          <w:color w:val="000000" w:themeColor="text1"/>
        </w:rPr>
      </w:pPr>
    </w:p>
    <w:p w14:paraId="2BEC3666" w14:textId="63DEB477" w:rsidR="00AF16DB" w:rsidRDefault="00AF16DB" w:rsidP="00AF16DB">
      <w:pPr>
        <w:rPr>
          <w:rFonts w:ascii="Calibri" w:hAnsi="Calibri" w:cs="Calibri"/>
          <w:color w:val="000000" w:themeColor="text1"/>
        </w:rPr>
      </w:pPr>
      <w:r w:rsidRPr="00AA19D4">
        <w:rPr>
          <w:rFonts w:ascii="Calibri" w:hAnsi="Calibri" w:cs="Calibri"/>
          <w:color w:val="FF0000"/>
          <w:u w:val="single"/>
        </w:rPr>
        <w:lastRenderedPageBreak/>
        <w:t>Spécificités d’un SGBD</w:t>
      </w:r>
      <w:r w:rsidRPr="00AA19D4">
        <w:rPr>
          <w:rFonts w:ascii="Calibri" w:hAnsi="Calibri" w:cs="Calibri"/>
          <w:color w:val="FF0000"/>
        </w:rPr>
        <w:t> </w:t>
      </w:r>
      <w:r>
        <w:rPr>
          <w:rFonts w:ascii="Calibri" w:hAnsi="Calibri" w:cs="Calibri"/>
          <w:color w:val="000000" w:themeColor="text1"/>
        </w:rPr>
        <w:t>:</w:t>
      </w:r>
    </w:p>
    <w:p w14:paraId="71BE1D08" w14:textId="256CBA03" w:rsidR="00AF16DB" w:rsidRDefault="00AF16DB" w:rsidP="00AF16DB">
      <w:pPr>
        <w:rPr>
          <w:rFonts w:ascii="Calibri" w:hAnsi="Calibri" w:cs="Calibri"/>
          <w:color w:val="000000" w:themeColor="text1"/>
        </w:rPr>
      </w:pPr>
    </w:p>
    <w:p w14:paraId="5728D38A" w14:textId="13429E3A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Très grande quantité de données à gérer</w:t>
      </w:r>
    </w:p>
    <w:p w14:paraId="7DBCD748" w14:textId="1D41C379" w:rsidR="00AF16DB" w:rsidRDefault="00AF16DB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Besoin d’interroger, mettre à jour souvent, rapidement et efficacement les données</w:t>
      </w:r>
    </w:p>
    <w:p w14:paraId="7EF4AF6D" w14:textId="4A17E110" w:rsidR="00AF16DB" w:rsidRDefault="00AA19D4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Contrôler la redondance d’information</w:t>
      </w:r>
    </w:p>
    <w:p w14:paraId="11220293" w14:textId="07A4E4C0" w:rsidR="00AA19D4" w:rsidRDefault="00AA19D4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Partager des données / Accès concurrents</w:t>
      </w:r>
    </w:p>
    <w:p w14:paraId="5BE84A27" w14:textId="29E03A05" w:rsidR="00AA19D4" w:rsidRDefault="00AA19D4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Gérer les autorisations d’accès / Sécurité des données</w:t>
      </w:r>
    </w:p>
    <w:p w14:paraId="1A1E9242" w14:textId="4A0F47DC" w:rsidR="00AA19D4" w:rsidRDefault="00AA19D4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Offrir des interfaces d’accès multiples</w:t>
      </w:r>
    </w:p>
    <w:p w14:paraId="4744AEE5" w14:textId="76EBB633" w:rsidR="00AA19D4" w:rsidRDefault="00AA19D4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Vérifier les contraintes d’intégrité</w:t>
      </w:r>
    </w:p>
    <w:p w14:paraId="4BB9C5BA" w14:textId="44AE40D8" w:rsidR="00AA19D4" w:rsidRDefault="00AA19D4" w:rsidP="00AF16D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Assurer la reprise après panne</w:t>
      </w:r>
    </w:p>
    <w:p w14:paraId="6BFA790E" w14:textId="58600685" w:rsidR="00AA19D4" w:rsidRDefault="00AA19D4" w:rsidP="00AA19D4">
      <w:pPr>
        <w:ind w:left="360"/>
        <w:rPr>
          <w:rFonts w:ascii="Calibri" w:hAnsi="Calibri" w:cs="Calibri"/>
          <w:color w:val="000000" w:themeColor="text1"/>
        </w:rPr>
      </w:pPr>
    </w:p>
    <w:p w14:paraId="745EF2D8" w14:textId="38116B2B" w:rsidR="008A7D18" w:rsidRPr="008A7D18" w:rsidRDefault="008A7D18" w:rsidP="008A7D18">
      <w:pPr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Description des données : Langage de définition de données (LDD)</w:t>
      </w:r>
    </w:p>
    <w:p w14:paraId="0F49242B" w14:textId="03FD4D68" w:rsidR="008A7D18" w:rsidRPr="008A7D18" w:rsidRDefault="008A7D18" w:rsidP="008A7D18">
      <w:pPr>
        <w:rPr>
          <w:rFonts w:ascii="Calibri" w:hAnsi="Calibri" w:cs="Calibri"/>
          <w:color w:val="000000" w:themeColor="text1"/>
        </w:rPr>
      </w:pPr>
    </w:p>
    <w:p w14:paraId="278F42B5" w14:textId="7B7869AE" w:rsidR="008A7D18" w:rsidRPr="008A7D18" w:rsidRDefault="008A7D18" w:rsidP="008A7D18">
      <w:pPr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Langage de manipulation de données (LMD) :</w:t>
      </w:r>
    </w:p>
    <w:p w14:paraId="557B37F6" w14:textId="082B0B8F" w:rsidR="008A7D18" w:rsidRPr="008A7D18" w:rsidRDefault="008A7D18" w:rsidP="008A7D18">
      <w:pPr>
        <w:pStyle w:val="Paragraphedeliste"/>
        <w:numPr>
          <w:ilvl w:val="0"/>
          <w:numId w:val="8"/>
        </w:numPr>
        <w:ind w:left="360"/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Recherche des données</w:t>
      </w:r>
    </w:p>
    <w:p w14:paraId="7667267E" w14:textId="0A6368EA" w:rsidR="008A7D18" w:rsidRPr="008A7D18" w:rsidRDefault="008A7D18" w:rsidP="008A7D18">
      <w:pPr>
        <w:pStyle w:val="Paragraphedeliste"/>
        <w:numPr>
          <w:ilvl w:val="0"/>
          <w:numId w:val="8"/>
        </w:numPr>
        <w:ind w:left="360"/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Mise à jour des données</w:t>
      </w:r>
    </w:p>
    <w:p w14:paraId="56EE68DF" w14:textId="0027A4C3" w:rsidR="008A7D18" w:rsidRPr="008A7D18" w:rsidRDefault="008A7D18" w:rsidP="008A7D18">
      <w:pPr>
        <w:pStyle w:val="Paragraphedeliste"/>
        <w:numPr>
          <w:ilvl w:val="0"/>
          <w:numId w:val="8"/>
        </w:numPr>
        <w:ind w:left="360"/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Transformation des données</w:t>
      </w:r>
    </w:p>
    <w:p w14:paraId="0BE88E68" w14:textId="0C393027" w:rsidR="008A7D18" w:rsidRPr="008A7D18" w:rsidRDefault="008A7D18" w:rsidP="008A7D18">
      <w:pPr>
        <w:rPr>
          <w:rFonts w:ascii="Calibri" w:hAnsi="Calibri" w:cs="Calibri"/>
          <w:color w:val="000000" w:themeColor="text1"/>
        </w:rPr>
      </w:pPr>
    </w:p>
    <w:p w14:paraId="08F8F461" w14:textId="1CC852B5" w:rsidR="008A7D18" w:rsidRPr="008A7D18" w:rsidRDefault="008A7D18" w:rsidP="008A7D18">
      <w:pPr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Contrôle de l’intégrité des données</w:t>
      </w:r>
    </w:p>
    <w:p w14:paraId="4C19B2CF" w14:textId="32E75C81" w:rsidR="008A7D18" w:rsidRDefault="008A7D18" w:rsidP="008A7D18">
      <w:pPr>
        <w:rPr>
          <w:rFonts w:ascii="Calibri" w:hAnsi="Calibri" w:cs="Calibri"/>
          <w:color w:val="000000" w:themeColor="text1"/>
        </w:rPr>
      </w:pPr>
      <w:r w:rsidRPr="008A7D18">
        <w:rPr>
          <w:rFonts w:ascii="Calibri" w:hAnsi="Calibri" w:cs="Calibri"/>
          <w:color w:val="000000" w:themeColor="text1"/>
        </w:rPr>
        <w:t>Gestion de transactions et sécurité</w:t>
      </w:r>
    </w:p>
    <w:p w14:paraId="70D47D67" w14:textId="73928657" w:rsidR="008A7D18" w:rsidRDefault="008A7D18" w:rsidP="00CA614C">
      <w:pPr>
        <w:rPr>
          <w:rFonts w:ascii="Calibri" w:hAnsi="Calibri" w:cs="Calibri"/>
          <w:color w:val="000000" w:themeColor="text1"/>
        </w:rPr>
      </w:pPr>
    </w:p>
    <w:p w14:paraId="4E28527C" w14:textId="370B9050" w:rsidR="00CA614C" w:rsidRDefault="00CA614C" w:rsidP="00CA61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Le modèle </w:t>
      </w:r>
      <w:r w:rsidRPr="00CA614C">
        <w:rPr>
          <w:rFonts w:ascii="Calibri" w:hAnsi="Calibri" w:cs="Calibri"/>
          <w:color w:val="FF0000"/>
        </w:rPr>
        <w:t xml:space="preserve">Entité-Relation </w:t>
      </w:r>
      <w:r>
        <w:rPr>
          <w:rFonts w:ascii="Calibri" w:hAnsi="Calibri" w:cs="Calibri"/>
          <w:color w:val="000000" w:themeColor="text1"/>
        </w:rPr>
        <w:t>repose sur une perception du monde réel sous forme d’un ensemble d’objets appelés entités, associés au moyen d’un ensemble de relations.</w:t>
      </w:r>
    </w:p>
    <w:p w14:paraId="51AC1E82" w14:textId="58FCCB91" w:rsidR="00CA614C" w:rsidRDefault="00CA614C" w:rsidP="00CA61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Cette modélisation a été développée de façon à faciliter la conception des architectures de base de données.</w:t>
      </w:r>
    </w:p>
    <w:p w14:paraId="751A5250" w14:textId="2E79A03F" w:rsidR="00CA614C" w:rsidRDefault="00CA614C" w:rsidP="00CA614C">
      <w:pPr>
        <w:rPr>
          <w:rFonts w:ascii="Calibri" w:hAnsi="Calibri" w:cs="Calibri"/>
          <w:color w:val="000000" w:themeColor="text1"/>
        </w:rPr>
      </w:pPr>
    </w:p>
    <w:p w14:paraId="0B05573F" w14:textId="0AD1BEC8" w:rsidR="00B15A0B" w:rsidRDefault="00B15A0B" w:rsidP="00CA61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Les objets du monde réel </w:t>
      </w:r>
      <w:r w:rsidR="0019478D">
        <w:rPr>
          <w:rFonts w:ascii="Calibri" w:hAnsi="Calibri" w:cs="Calibri"/>
          <w:color w:val="000000" w:themeColor="text1"/>
        </w:rPr>
        <w:t>-&gt;</w:t>
      </w:r>
      <w:r>
        <w:rPr>
          <w:rFonts w:ascii="Calibri" w:hAnsi="Calibri" w:cs="Calibri"/>
          <w:color w:val="000000" w:themeColor="text1"/>
        </w:rPr>
        <w:t xml:space="preserve"> </w:t>
      </w:r>
      <w:r w:rsidRPr="0019478D">
        <w:rPr>
          <w:rFonts w:ascii="Calibri" w:hAnsi="Calibri" w:cs="Calibri"/>
          <w:color w:val="FF0000"/>
        </w:rPr>
        <w:t>Entités</w:t>
      </w:r>
    </w:p>
    <w:p w14:paraId="12861409" w14:textId="114F2900" w:rsidR="00B15A0B" w:rsidRDefault="00B15A0B" w:rsidP="00CA614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Liens entre les objets </w:t>
      </w:r>
      <w:r w:rsidR="0019478D">
        <w:rPr>
          <w:rFonts w:ascii="Calibri" w:hAnsi="Calibri" w:cs="Calibri"/>
          <w:color w:val="000000" w:themeColor="text1"/>
        </w:rPr>
        <w:t xml:space="preserve">-&gt; </w:t>
      </w:r>
      <w:r w:rsidR="0019478D" w:rsidRPr="0019478D">
        <w:rPr>
          <w:rFonts w:ascii="Calibri" w:hAnsi="Calibri" w:cs="Calibri"/>
          <w:color w:val="FF0000"/>
        </w:rPr>
        <w:t>Associations</w:t>
      </w:r>
    </w:p>
    <w:p w14:paraId="363DF56A" w14:textId="4A27230D" w:rsidR="00CA614C" w:rsidRDefault="00CA614C" w:rsidP="00CA614C">
      <w:pPr>
        <w:rPr>
          <w:rFonts w:ascii="Calibri" w:hAnsi="Calibri" w:cs="Calibri"/>
          <w:color w:val="000000" w:themeColor="text1"/>
        </w:rPr>
      </w:pPr>
    </w:p>
    <w:p w14:paraId="54FF7AF0" w14:textId="1978C0BA" w:rsidR="00C42F46" w:rsidRDefault="00C42F46" w:rsidP="00CA614C">
      <w:pPr>
        <w:rPr>
          <w:rFonts w:ascii="Calibri" w:hAnsi="Calibri" w:cs="Calibri"/>
          <w:color w:val="000000" w:themeColor="text1"/>
        </w:rPr>
      </w:pPr>
      <w:r w:rsidRPr="00C42F46">
        <w:rPr>
          <w:rFonts w:ascii="Calibri" w:hAnsi="Calibri" w:cs="Calibri"/>
          <w:color w:val="FF0000"/>
        </w:rPr>
        <w:lastRenderedPageBreak/>
        <w:t>Récapitulatif</w:t>
      </w:r>
      <w:r>
        <w:rPr>
          <w:rFonts w:ascii="Calibri" w:hAnsi="Calibri" w:cs="Calibri"/>
          <w:color w:val="000000" w:themeColor="text1"/>
        </w:rPr>
        <w:t> :</w:t>
      </w:r>
    </w:p>
    <w:p w14:paraId="4886681A" w14:textId="25BA4C37" w:rsidR="00C42F46" w:rsidRDefault="00C42F46" w:rsidP="00C42F4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 une occurrence d’une relation, il ne peut y avoir qu’une seule valeur pour chacune des propriétés rattachées à cette relation</w:t>
      </w:r>
    </w:p>
    <w:p w14:paraId="770A9F36" w14:textId="53CCA5C8" w:rsidR="00C42F46" w:rsidRDefault="00C42F46" w:rsidP="00C42F4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A une combinaison d’occurrence d’entités reliées par une relation, il ne peut y avoir qu’une occurrence de cette relation</w:t>
      </w:r>
    </w:p>
    <w:p w14:paraId="306B592D" w14:textId="676D5973" w:rsidR="00C42F46" w:rsidRDefault="00C42F46" w:rsidP="00C42F46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Plus simplement : Un attribut peut être placé dans une relation uniquement lorsqu’il dépend de toutes les entités liées par la relation</w:t>
      </w:r>
    </w:p>
    <w:p w14:paraId="690D7567" w14:textId="4DB6B6CF" w:rsidR="00C42F46" w:rsidRDefault="00C42F46" w:rsidP="00C42F46">
      <w:pPr>
        <w:rPr>
          <w:rFonts w:ascii="Calibri" w:hAnsi="Calibri" w:cs="Calibri"/>
          <w:color w:val="000000" w:themeColor="text1"/>
        </w:rPr>
      </w:pPr>
    </w:p>
    <w:p w14:paraId="75900E0B" w14:textId="67A54097" w:rsidR="00C42F46" w:rsidRDefault="00C42F46" w:rsidP="00C42F46">
      <w:pPr>
        <w:rPr>
          <w:rFonts w:ascii="Calibri" w:hAnsi="Calibri" w:cs="Calibri"/>
          <w:color w:val="FF0000"/>
        </w:rPr>
      </w:pPr>
      <w:r w:rsidRPr="00C42F46">
        <w:rPr>
          <w:rFonts w:ascii="Calibri" w:hAnsi="Calibri" w:cs="Calibri"/>
          <w:color w:val="FF0000"/>
        </w:rPr>
        <w:t>Cardinalités d’une relation =&gt; multiplicité</w:t>
      </w:r>
    </w:p>
    <w:p w14:paraId="49ABDDB0" w14:textId="616473F0" w:rsidR="00C90BAC" w:rsidRDefault="00C90BAC" w:rsidP="00C42F46">
      <w:pPr>
        <w:rPr>
          <w:rFonts w:ascii="Calibri" w:hAnsi="Calibri" w:cs="Calibri"/>
          <w:color w:val="FF0000"/>
        </w:rPr>
      </w:pPr>
    </w:p>
    <w:p w14:paraId="65C0B792" w14:textId="6877EF59" w:rsidR="00C90BAC" w:rsidRDefault="00C90BAC" w:rsidP="00C42F46">
      <w:pPr>
        <w:rPr>
          <w:rFonts w:ascii="Calibri" w:hAnsi="Calibri" w:cs="Calibri"/>
          <w:color w:val="000000" w:themeColor="text1"/>
        </w:rPr>
      </w:pPr>
      <w:r w:rsidRPr="001463A0">
        <w:rPr>
          <w:rFonts w:ascii="Calibri" w:hAnsi="Calibri" w:cs="Calibri"/>
          <w:color w:val="FF0000"/>
        </w:rPr>
        <w:t>Cardinalité minimum d’une relation (à gauche) </w:t>
      </w:r>
      <w:r>
        <w:rPr>
          <w:rFonts w:ascii="Calibri" w:hAnsi="Calibri" w:cs="Calibri"/>
          <w:color w:val="000000" w:themeColor="text1"/>
        </w:rPr>
        <w:t>: C’est le nombre minimum de fois où chaque occurrence d’une entité participe à une relation</w:t>
      </w:r>
    </w:p>
    <w:p w14:paraId="5C2615C0" w14:textId="3C1D6095" w:rsidR="00C90BAC" w:rsidRDefault="00C90BAC" w:rsidP="00C42F46">
      <w:pPr>
        <w:rPr>
          <w:rFonts w:ascii="Calibri" w:hAnsi="Calibri" w:cs="Calibri"/>
          <w:color w:val="000000" w:themeColor="text1"/>
        </w:rPr>
      </w:pPr>
    </w:p>
    <w:p w14:paraId="4E0F1B4E" w14:textId="1A2867CE" w:rsidR="00C90BAC" w:rsidRDefault="00C90BAC" w:rsidP="00C42F46">
      <w:pPr>
        <w:rPr>
          <w:rFonts w:ascii="Calibri" w:hAnsi="Calibri" w:cs="Calibri"/>
          <w:color w:val="000000" w:themeColor="text1"/>
        </w:rPr>
      </w:pPr>
      <w:r w:rsidRPr="001463A0">
        <w:rPr>
          <w:rFonts w:ascii="Calibri" w:hAnsi="Calibri" w:cs="Calibri"/>
          <w:color w:val="FF0000"/>
        </w:rPr>
        <w:t>Cardinalité maximum d’une relation (droite) </w:t>
      </w:r>
      <w:r>
        <w:rPr>
          <w:rFonts w:ascii="Calibri" w:hAnsi="Calibri" w:cs="Calibri"/>
          <w:color w:val="000000" w:themeColor="text1"/>
        </w:rPr>
        <w:t>: C’est le nombre maximum de fois où chaque occurrence d’une entité peut participer à une relation</w:t>
      </w:r>
    </w:p>
    <w:p w14:paraId="1B23190A" w14:textId="2C8447E3" w:rsidR="001463A0" w:rsidRDefault="001463A0" w:rsidP="00C42F46">
      <w:pPr>
        <w:rPr>
          <w:rFonts w:ascii="Calibri" w:hAnsi="Calibri" w:cs="Calibri"/>
          <w:color w:val="000000" w:themeColor="text1"/>
        </w:rPr>
      </w:pPr>
    </w:p>
    <w:p w14:paraId="69C68C3B" w14:textId="2C8AF296" w:rsidR="001463A0" w:rsidRDefault="001463A0" w:rsidP="00C42F46">
      <w:pPr>
        <w:rPr>
          <w:rFonts w:ascii="Calibri" w:hAnsi="Calibri" w:cs="Calibri"/>
          <w:color w:val="000000" w:themeColor="text1"/>
        </w:rPr>
      </w:pPr>
      <w:r w:rsidRPr="001463A0">
        <w:rPr>
          <w:rFonts w:ascii="Calibri" w:hAnsi="Calibri" w:cs="Calibri"/>
          <w:color w:val="FF0000"/>
        </w:rPr>
        <w:t>Cardinalité 0,1 </w:t>
      </w:r>
      <w:r>
        <w:rPr>
          <w:rFonts w:ascii="Calibri" w:hAnsi="Calibri" w:cs="Calibri"/>
          <w:color w:val="000000" w:themeColor="text1"/>
        </w:rPr>
        <w:t>: Chacune des occurrences de l’entité est reliée à au plus une occurrence de cette relation</w:t>
      </w:r>
    </w:p>
    <w:p w14:paraId="698941DA" w14:textId="51B02E79" w:rsidR="001463A0" w:rsidRDefault="001463A0" w:rsidP="00C42F46">
      <w:pPr>
        <w:rPr>
          <w:rFonts w:ascii="Calibri" w:hAnsi="Calibri" w:cs="Calibri"/>
          <w:color w:val="000000" w:themeColor="text1"/>
        </w:rPr>
      </w:pPr>
    </w:p>
    <w:p w14:paraId="6EF3AF79" w14:textId="406B3BB0" w:rsidR="001463A0" w:rsidRDefault="001463A0" w:rsidP="00C42F46">
      <w:pPr>
        <w:rPr>
          <w:rFonts w:ascii="Calibri" w:hAnsi="Calibri" w:cs="Calibri"/>
          <w:color w:val="000000" w:themeColor="text1"/>
        </w:rPr>
      </w:pPr>
      <w:r w:rsidRPr="001463A0">
        <w:rPr>
          <w:rFonts w:ascii="Calibri" w:hAnsi="Calibri" w:cs="Calibri"/>
          <w:color w:val="FF0000"/>
        </w:rPr>
        <w:t>Cardinalité 1,1 </w:t>
      </w:r>
      <w:r>
        <w:rPr>
          <w:rFonts w:ascii="Calibri" w:hAnsi="Calibri" w:cs="Calibri"/>
          <w:color w:val="000000" w:themeColor="text1"/>
        </w:rPr>
        <w:t>: Chacune des occurrences de l’entité est reliée à exactement une occurrence de la relation</w:t>
      </w:r>
    </w:p>
    <w:p w14:paraId="6CDDB091" w14:textId="0FCB9E85" w:rsidR="001463A0" w:rsidRDefault="001463A0" w:rsidP="00C42F46">
      <w:pPr>
        <w:rPr>
          <w:rFonts w:ascii="Calibri" w:hAnsi="Calibri" w:cs="Calibri"/>
          <w:color w:val="000000" w:themeColor="text1"/>
        </w:rPr>
      </w:pPr>
    </w:p>
    <w:p w14:paraId="118D00E7" w14:textId="1B086C86" w:rsidR="001463A0" w:rsidRDefault="001463A0" w:rsidP="00C42F46">
      <w:pPr>
        <w:rPr>
          <w:rFonts w:ascii="Calibri" w:hAnsi="Calibri" w:cs="Calibri"/>
          <w:color w:val="000000" w:themeColor="text1"/>
        </w:rPr>
      </w:pPr>
      <w:r w:rsidRPr="001463A0">
        <w:rPr>
          <w:rFonts w:ascii="Calibri" w:hAnsi="Calibri" w:cs="Calibri"/>
          <w:color w:val="FF0000"/>
        </w:rPr>
        <w:t>Cardinalité 0, N </w:t>
      </w:r>
      <w:r>
        <w:rPr>
          <w:rFonts w:ascii="Calibri" w:hAnsi="Calibri" w:cs="Calibri"/>
          <w:color w:val="000000" w:themeColor="text1"/>
        </w:rPr>
        <w:t>: Chacune des occurrences de l’entité est reliée à un nombre quelconque d’occurrence de la relation, ce nombre pouvant être nul</w:t>
      </w:r>
    </w:p>
    <w:p w14:paraId="353D8069" w14:textId="13740281" w:rsidR="001463A0" w:rsidRDefault="001463A0" w:rsidP="00C42F46">
      <w:pPr>
        <w:rPr>
          <w:rFonts w:ascii="Calibri" w:hAnsi="Calibri" w:cs="Calibri"/>
          <w:color w:val="000000" w:themeColor="text1"/>
        </w:rPr>
      </w:pPr>
    </w:p>
    <w:p w14:paraId="6490D7D7" w14:textId="4C94C5A1" w:rsidR="001463A0" w:rsidRDefault="001463A0" w:rsidP="00C42F46">
      <w:pPr>
        <w:rPr>
          <w:rFonts w:ascii="Calibri" w:hAnsi="Calibri" w:cs="Calibri"/>
          <w:color w:val="000000" w:themeColor="text1"/>
        </w:rPr>
      </w:pPr>
      <w:r w:rsidRPr="001463A0">
        <w:rPr>
          <w:rFonts w:ascii="Calibri" w:hAnsi="Calibri" w:cs="Calibri"/>
          <w:color w:val="FF0000"/>
        </w:rPr>
        <w:t>Cardinalité 1, N </w:t>
      </w:r>
      <w:r>
        <w:rPr>
          <w:rFonts w:ascii="Calibri" w:hAnsi="Calibri" w:cs="Calibri"/>
          <w:color w:val="000000" w:themeColor="text1"/>
        </w:rPr>
        <w:t>: Chacune des occurrences de l’entité est reliée à au moins une occurrence de la relation</w:t>
      </w:r>
    </w:p>
    <w:p w14:paraId="15E10547" w14:textId="74942F9C" w:rsidR="001463A0" w:rsidRDefault="001463A0" w:rsidP="00C42F46">
      <w:pPr>
        <w:rPr>
          <w:rFonts w:ascii="Calibri" w:hAnsi="Calibri" w:cs="Calibri"/>
          <w:color w:val="000000" w:themeColor="text1"/>
        </w:rPr>
      </w:pPr>
    </w:p>
    <w:p w14:paraId="73F36410" w14:textId="6B861554" w:rsidR="001463A0" w:rsidRDefault="001463A0" w:rsidP="00C42F46">
      <w:pPr>
        <w:rPr>
          <w:rFonts w:ascii="Calibri" w:hAnsi="Calibri" w:cs="Calibri"/>
          <w:color w:val="FF0000"/>
        </w:rPr>
      </w:pPr>
      <w:r w:rsidRPr="001463A0">
        <w:rPr>
          <w:rFonts w:ascii="Calibri" w:hAnsi="Calibri" w:cs="Calibri"/>
          <w:color w:val="FF0000"/>
        </w:rPr>
        <w:lastRenderedPageBreak/>
        <w:t>La relation doit être mis avec un verbe à l’infinitif</w:t>
      </w:r>
    </w:p>
    <w:p w14:paraId="11ED2896" w14:textId="523AB9B7" w:rsidR="006174A6" w:rsidRDefault="006174A6" w:rsidP="00C42F46">
      <w:pPr>
        <w:rPr>
          <w:rFonts w:ascii="Calibri" w:hAnsi="Calibri" w:cs="Calibri"/>
          <w:color w:val="FF0000"/>
        </w:rPr>
      </w:pPr>
    </w:p>
    <w:p w14:paraId="31F3764D" w14:textId="7EE69213" w:rsidR="006174A6" w:rsidRDefault="006174A6" w:rsidP="00C42F46">
      <w:pPr>
        <w:rPr>
          <w:rFonts w:ascii="Calibri" w:hAnsi="Calibri" w:cs="Calibri"/>
          <w:color w:val="000000" w:themeColor="text1"/>
        </w:rPr>
      </w:pPr>
      <w:r w:rsidRPr="006174A6">
        <w:rPr>
          <w:rFonts w:ascii="Calibri" w:hAnsi="Calibri" w:cs="Calibri"/>
          <w:color w:val="FF0000"/>
        </w:rPr>
        <w:t>Première forme normale </w:t>
      </w:r>
      <w:r>
        <w:rPr>
          <w:rFonts w:ascii="Calibri" w:hAnsi="Calibri" w:cs="Calibri"/>
          <w:color w:val="000000" w:themeColor="text1"/>
        </w:rPr>
        <w:t>: chaque entité doit posséder un identifiant qui caractérise ses individus (occurrences) de manière unique.</w:t>
      </w:r>
    </w:p>
    <w:p w14:paraId="1006B887" w14:textId="7A0E6BBE" w:rsidR="006174A6" w:rsidRDefault="006174A6" w:rsidP="00C42F46">
      <w:pPr>
        <w:rPr>
          <w:rFonts w:ascii="Calibri" w:hAnsi="Calibri" w:cs="Calibri"/>
          <w:color w:val="000000" w:themeColor="text1"/>
        </w:rPr>
      </w:pPr>
    </w:p>
    <w:p w14:paraId="164850A0" w14:textId="23D36092" w:rsidR="006174A6" w:rsidRDefault="006174A6" w:rsidP="00C42F46">
      <w:pPr>
        <w:rPr>
          <w:rFonts w:ascii="Calibri" w:hAnsi="Calibri" w:cs="Calibri"/>
          <w:color w:val="000000" w:themeColor="text1"/>
        </w:rPr>
      </w:pPr>
      <w:r w:rsidRPr="006174A6">
        <w:rPr>
          <w:rFonts w:ascii="Calibri" w:hAnsi="Calibri" w:cs="Calibri"/>
          <w:color w:val="FF0000"/>
        </w:rPr>
        <w:t>Deuxième forme normale </w:t>
      </w:r>
      <w:r>
        <w:rPr>
          <w:rFonts w:ascii="Calibri" w:hAnsi="Calibri" w:cs="Calibri"/>
          <w:color w:val="000000" w:themeColor="text1"/>
        </w:rPr>
        <w:t>: l’identifiant peut être composé de plusieurs attributs mais les autres attributs de l’entité doivent être dépendant de l’identifiant en entier (et non pas une partie de cet identifiant)</w:t>
      </w:r>
    </w:p>
    <w:p w14:paraId="7F2C9927" w14:textId="6CFC5E62" w:rsidR="006174A6" w:rsidRDefault="006174A6" w:rsidP="00C42F46">
      <w:pPr>
        <w:rPr>
          <w:rFonts w:ascii="Calibri" w:hAnsi="Calibri" w:cs="Calibri"/>
          <w:color w:val="000000" w:themeColor="text1"/>
        </w:rPr>
      </w:pPr>
    </w:p>
    <w:p w14:paraId="28BDC120" w14:textId="738CCC3D" w:rsidR="006174A6" w:rsidRDefault="006174A6" w:rsidP="00C42F46">
      <w:pPr>
        <w:rPr>
          <w:rFonts w:ascii="Calibri" w:hAnsi="Calibri" w:cs="Calibri"/>
          <w:color w:val="000000" w:themeColor="text1"/>
        </w:rPr>
      </w:pPr>
      <w:r w:rsidRPr="006174A6">
        <w:rPr>
          <w:rFonts w:ascii="Calibri" w:hAnsi="Calibri" w:cs="Calibri"/>
          <w:color w:val="FF0000"/>
        </w:rPr>
        <w:t>Troisième forme normale (important) </w:t>
      </w:r>
      <w:r>
        <w:rPr>
          <w:rFonts w:ascii="Calibri" w:hAnsi="Calibri" w:cs="Calibri"/>
          <w:color w:val="000000" w:themeColor="text1"/>
        </w:rPr>
        <w:t>: les attributs d’une entité doivent dépendre directement de son identifiant.</w:t>
      </w:r>
    </w:p>
    <w:p w14:paraId="7B84368B" w14:textId="5AF74362" w:rsidR="006174A6" w:rsidRPr="006174A6" w:rsidRDefault="006174A6" w:rsidP="00C42F4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(Par exemple, la date de fête d’un client ne dépend pas de son identifiant numéro de client mais plutôt de son prénom. Il faut donc créer une entité calendrier à part).</w:t>
      </w:r>
    </w:p>
    <w:p w14:paraId="0D43BC44" w14:textId="7A9A2FE0" w:rsidR="00965B02" w:rsidRDefault="00965B02" w:rsidP="00C42F46">
      <w:pPr>
        <w:rPr>
          <w:rFonts w:ascii="Calibri" w:hAnsi="Calibri" w:cs="Calibri"/>
          <w:color w:val="000000" w:themeColor="text1"/>
        </w:rPr>
      </w:pPr>
    </w:p>
    <w:p w14:paraId="082BA6E7" w14:textId="062DE2A4" w:rsidR="00965B02" w:rsidRPr="00965B02" w:rsidRDefault="00965B02" w:rsidP="00C42F46">
      <w:pPr>
        <w:rPr>
          <w:rFonts w:ascii="Calibri" w:hAnsi="Calibri" w:cs="Calibri"/>
          <w:color w:val="FF0000"/>
        </w:rPr>
      </w:pPr>
      <w:r w:rsidRPr="00965B02">
        <w:rPr>
          <w:rFonts w:ascii="Calibri" w:hAnsi="Calibri" w:cs="Calibri"/>
          <w:color w:val="FF0000"/>
        </w:rPr>
        <w:t>Pour construire un MCD :</w:t>
      </w:r>
    </w:p>
    <w:p w14:paraId="71446A9E" w14:textId="68BB2795" w:rsidR="00965B02" w:rsidRDefault="00965B02" w:rsidP="00C42F46">
      <w:pPr>
        <w:rPr>
          <w:rFonts w:ascii="Calibri" w:hAnsi="Calibri" w:cs="Calibri"/>
          <w:color w:val="000000" w:themeColor="text1"/>
        </w:rPr>
      </w:pPr>
    </w:p>
    <w:p w14:paraId="6EEA6674" w14:textId="46CDC692" w:rsidR="00965B02" w:rsidRPr="004923C4" w:rsidRDefault="00965B02" w:rsidP="00965B02">
      <w:pPr>
        <w:pStyle w:val="Paragraphedeliste"/>
        <w:numPr>
          <w:ilvl w:val="0"/>
          <w:numId w:val="8"/>
        </w:numPr>
        <w:rPr>
          <w:rFonts w:ascii="Calibri" w:hAnsi="Calibri" w:cs="Calibri"/>
          <w:color w:val="00B0F0"/>
        </w:rPr>
      </w:pPr>
      <w:r w:rsidRPr="004923C4">
        <w:rPr>
          <w:rFonts w:ascii="Calibri" w:hAnsi="Calibri" w:cs="Calibri"/>
          <w:color w:val="00B0F0"/>
        </w:rPr>
        <w:t>Un dictionnaire des données (liste des attributs + différentes caractéristiques)</w:t>
      </w:r>
    </w:p>
    <w:p w14:paraId="5F47B9F6" w14:textId="39DEE092" w:rsidR="00965B02" w:rsidRPr="004923C4" w:rsidRDefault="00965B02" w:rsidP="00965B02">
      <w:pPr>
        <w:pStyle w:val="Paragraphedeliste"/>
        <w:numPr>
          <w:ilvl w:val="0"/>
          <w:numId w:val="8"/>
        </w:numPr>
        <w:rPr>
          <w:rFonts w:ascii="Calibri" w:hAnsi="Calibri" w:cs="Calibri"/>
          <w:color w:val="56152F" w:themeColor="accent4"/>
        </w:rPr>
      </w:pPr>
      <w:r w:rsidRPr="004923C4">
        <w:rPr>
          <w:rFonts w:ascii="Calibri" w:hAnsi="Calibri" w:cs="Calibri"/>
          <w:color w:val="56152F" w:themeColor="accent4"/>
        </w:rPr>
        <w:t>Des règles de gestion (ensemble de règles qui vont permettre notamment de fixer les cardinalités)</w:t>
      </w:r>
    </w:p>
    <w:p w14:paraId="2133648F" w14:textId="5C9F0A3E" w:rsidR="004923C4" w:rsidRPr="00A5126B" w:rsidRDefault="00965B02" w:rsidP="004923C4">
      <w:pPr>
        <w:pStyle w:val="Paragraphedeliste"/>
        <w:numPr>
          <w:ilvl w:val="0"/>
          <w:numId w:val="8"/>
        </w:numPr>
        <w:rPr>
          <w:rFonts w:ascii="Calibri" w:hAnsi="Calibri" w:cs="Calibri"/>
          <w:color w:val="404040" w:themeColor="text1" w:themeTint="BF"/>
        </w:rPr>
      </w:pPr>
      <w:r w:rsidRPr="00A5126B">
        <w:rPr>
          <w:rFonts w:ascii="Calibri" w:hAnsi="Calibri" w:cs="Calibri"/>
          <w:color w:val="404040" w:themeColor="text1" w:themeTint="BF"/>
        </w:rPr>
        <w:t>Une liste des résultats attendus</w:t>
      </w:r>
    </w:p>
    <w:p w14:paraId="5C58E023" w14:textId="2B582BA1" w:rsidR="004923C4" w:rsidRDefault="004923C4" w:rsidP="004923C4">
      <w:pPr>
        <w:rPr>
          <w:rFonts w:ascii="Calibri" w:hAnsi="Calibri" w:cs="Calibri"/>
          <w:color w:val="000000" w:themeColor="text1"/>
        </w:rPr>
      </w:pPr>
    </w:p>
    <w:p w14:paraId="708E8817" w14:textId="235783CA" w:rsidR="004923C4" w:rsidRPr="004923C4" w:rsidRDefault="004923C4" w:rsidP="004923C4">
      <w:pPr>
        <w:rPr>
          <w:rFonts w:ascii="Calibri" w:hAnsi="Calibri" w:cs="Calibri"/>
          <w:color w:val="00B0F0"/>
        </w:rPr>
      </w:pPr>
      <w:r w:rsidRPr="004923C4">
        <w:rPr>
          <w:rFonts w:ascii="Calibri" w:hAnsi="Calibri" w:cs="Calibri"/>
          <w:color w:val="00B0F0"/>
        </w:rPr>
        <w:t>Phase A Épuration du dictionnaire des données :</w:t>
      </w:r>
    </w:p>
    <w:p w14:paraId="6F679D91" w14:textId="19FB11A9" w:rsidR="004923C4" w:rsidRDefault="004923C4" w:rsidP="004923C4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Suppression des synonymes (Exemple : </w:t>
      </w:r>
      <w:proofErr w:type="spellStart"/>
      <w:r>
        <w:rPr>
          <w:rFonts w:ascii="Calibri" w:hAnsi="Calibri" w:cs="Calibri"/>
          <w:color w:val="000000" w:themeColor="text1"/>
        </w:rPr>
        <w:t>n°Salarié</w:t>
      </w:r>
      <w:proofErr w:type="spellEnd"/>
      <w:r>
        <w:rPr>
          <w:rFonts w:ascii="Calibri" w:hAnsi="Calibri" w:cs="Calibri"/>
          <w:color w:val="000000" w:themeColor="text1"/>
        </w:rPr>
        <w:t xml:space="preserve"> et </w:t>
      </w:r>
      <w:proofErr w:type="spellStart"/>
      <w:r>
        <w:rPr>
          <w:rFonts w:ascii="Calibri" w:hAnsi="Calibri" w:cs="Calibri"/>
          <w:color w:val="000000" w:themeColor="text1"/>
        </w:rPr>
        <w:t>CodeSalarié</w:t>
      </w:r>
      <w:proofErr w:type="spellEnd"/>
      <w:r>
        <w:rPr>
          <w:rFonts w:ascii="Calibri" w:hAnsi="Calibri" w:cs="Calibri"/>
          <w:color w:val="000000" w:themeColor="text1"/>
        </w:rPr>
        <w:t xml:space="preserve"> ; </w:t>
      </w:r>
      <w:proofErr w:type="spellStart"/>
      <w:r>
        <w:rPr>
          <w:rFonts w:ascii="Calibri" w:hAnsi="Calibri" w:cs="Calibri"/>
          <w:color w:val="000000" w:themeColor="text1"/>
        </w:rPr>
        <w:t>RefProduit</w:t>
      </w:r>
      <w:proofErr w:type="spellEnd"/>
      <w:r>
        <w:rPr>
          <w:rFonts w:ascii="Calibri" w:hAnsi="Calibri" w:cs="Calibri"/>
          <w:color w:val="000000" w:themeColor="text1"/>
        </w:rPr>
        <w:t xml:space="preserve"> et </w:t>
      </w:r>
      <w:proofErr w:type="spellStart"/>
      <w:r>
        <w:rPr>
          <w:rFonts w:ascii="Calibri" w:hAnsi="Calibri" w:cs="Calibri"/>
          <w:color w:val="000000" w:themeColor="text1"/>
        </w:rPr>
        <w:t>CodeProduit</w:t>
      </w:r>
      <w:proofErr w:type="spellEnd"/>
      <w:r>
        <w:rPr>
          <w:rFonts w:ascii="Calibri" w:hAnsi="Calibri" w:cs="Calibri"/>
          <w:color w:val="000000" w:themeColor="text1"/>
        </w:rPr>
        <w:t>)</w:t>
      </w:r>
    </w:p>
    <w:p w14:paraId="386F6D43" w14:textId="2451C7F2" w:rsidR="004923C4" w:rsidRDefault="004923C4" w:rsidP="004923C4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Suppression des polysèmes</w:t>
      </w:r>
    </w:p>
    <w:p w14:paraId="70704A68" w14:textId="6D945A4C" w:rsidR="004923C4" w:rsidRDefault="004923C4" w:rsidP="004923C4">
      <w:pPr>
        <w:rPr>
          <w:rFonts w:ascii="Calibri" w:hAnsi="Calibri" w:cs="Calibri"/>
          <w:color w:val="000000" w:themeColor="text1"/>
        </w:rPr>
      </w:pPr>
    </w:p>
    <w:p w14:paraId="6F59039A" w14:textId="1338082E" w:rsidR="004923C4" w:rsidRPr="004923C4" w:rsidRDefault="004923C4" w:rsidP="004923C4">
      <w:pPr>
        <w:rPr>
          <w:rFonts w:ascii="Calibri" w:hAnsi="Calibri" w:cs="Calibri"/>
          <w:color w:val="56152F" w:themeColor="accent4"/>
        </w:rPr>
      </w:pPr>
      <w:r w:rsidRPr="004923C4">
        <w:rPr>
          <w:rFonts w:ascii="Calibri" w:hAnsi="Calibri" w:cs="Calibri"/>
          <w:color w:val="56152F" w:themeColor="accent4"/>
        </w:rPr>
        <w:t>Phase B :</w:t>
      </w:r>
    </w:p>
    <w:p w14:paraId="679E7DB6" w14:textId="256CC0EE" w:rsidR="004923C4" w:rsidRDefault="004923C4" w:rsidP="004923C4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Repérer les entités du domaine étudié qui apparaissent le plus naturellement (ex : Client, Fournisseur, Dépôt, Commande)</w:t>
      </w:r>
    </w:p>
    <w:p w14:paraId="583239CF" w14:textId="626286CF" w:rsidR="004923C4" w:rsidRDefault="004923C4" w:rsidP="004923C4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Et leur attribuer leurs propriétés</w:t>
      </w:r>
    </w:p>
    <w:p w14:paraId="78DA8C96" w14:textId="77777777" w:rsidR="004923C4" w:rsidRPr="004923C4" w:rsidRDefault="004923C4" w:rsidP="004923C4">
      <w:pPr>
        <w:rPr>
          <w:rFonts w:ascii="Calibri" w:hAnsi="Calibri" w:cs="Calibri"/>
          <w:color w:val="000000" w:themeColor="text1"/>
        </w:rPr>
      </w:pPr>
    </w:p>
    <w:p w14:paraId="39042FE0" w14:textId="2556A7CA" w:rsidR="004923C4" w:rsidRPr="00A5126B" w:rsidRDefault="004923C4" w:rsidP="004923C4">
      <w:pPr>
        <w:rPr>
          <w:rFonts w:ascii="Calibri" w:hAnsi="Calibri" w:cs="Calibri"/>
          <w:color w:val="000000" w:themeColor="text1"/>
        </w:rPr>
      </w:pPr>
      <w:r w:rsidRPr="00A5126B">
        <w:rPr>
          <w:rFonts w:ascii="Calibri" w:hAnsi="Calibri" w:cs="Calibri"/>
          <w:color w:val="000000" w:themeColor="text1"/>
        </w:rPr>
        <w:t xml:space="preserve">Phase C : Établir les relations entre entités et lister </w:t>
      </w:r>
      <w:r w:rsidR="00A5126B" w:rsidRPr="00A5126B">
        <w:rPr>
          <w:rFonts w:ascii="Calibri" w:hAnsi="Calibri" w:cs="Calibri"/>
          <w:color w:val="000000" w:themeColor="text1"/>
        </w:rPr>
        <w:t>leurs propriétés</w:t>
      </w:r>
    </w:p>
    <w:p w14:paraId="52E121C0" w14:textId="4D6EE27E" w:rsidR="00A5126B" w:rsidRPr="00A5126B" w:rsidRDefault="00A5126B" w:rsidP="004923C4">
      <w:pPr>
        <w:rPr>
          <w:rFonts w:ascii="Calibri" w:hAnsi="Calibri" w:cs="Calibri"/>
          <w:color w:val="000000" w:themeColor="text1"/>
        </w:rPr>
      </w:pPr>
      <w:r w:rsidRPr="00A5126B">
        <w:rPr>
          <w:rFonts w:ascii="Calibri" w:hAnsi="Calibri" w:cs="Calibri"/>
          <w:color w:val="000000" w:themeColor="text1"/>
        </w:rPr>
        <w:t>Phase D : Fixer les cardinalités</w:t>
      </w:r>
    </w:p>
    <w:p w14:paraId="31F3EB6B" w14:textId="0D7EFC80" w:rsidR="00A5126B" w:rsidRPr="00A5126B" w:rsidRDefault="00A5126B" w:rsidP="004923C4">
      <w:pPr>
        <w:rPr>
          <w:rFonts w:ascii="Calibri" w:hAnsi="Calibri" w:cs="Calibri"/>
          <w:color w:val="000000" w:themeColor="text1"/>
        </w:rPr>
      </w:pPr>
      <w:r w:rsidRPr="00A5126B">
        <w:rPr>
          <w:rFonts w:ascii="Calibri" w:hAnsi="Calibri" w:cs="Calibri"/>
          <w:color w:val="000000" w:themeColor="text1"/>
        </w:rPr>
        <w:t>Phase E :</w:t>
      </w:r>
    </w:p>
    <w:p w14:paraId="5BA96236" w14:textId="3EE58E46" w:rsidR="00A5126B" w:rsidRPr="00A5126B" w:rsidRDefault="00A5126B" w:rsidP="00A5126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A5126B">
        <w:rPr>
          <w:rFonts w:ascii="Calibri" w:hAnsi="Calibri" w:cs="Calibri"/>
          <w:color w:val="000000" w:themeColor="text1"/>
        </w:rPr>
        <w:t>Vérifier la troisième forme normale et la normalisation des relations</w:t>
      </w:r>
    </w:p>
    <w:p w14:paraId="010EF091" w14:textId="2A5C718B" w:rsidR="00F83BF3" w:rsidRDefault="00A5126B" w:rsidP="00F83BF3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A5126B">
        <w:rPr>
          <w:rFonts w:ascii="Calibri" w:hAnsi="Calibri" w:cs="Calibri"/>
          <w:color w:val="000000" w:themeColor="text1"/>
        </w:rPr>
        <w:t>Effectuer les corrections nécessaires</w:t>
      </w:r>
      <w:r w:rsidR="00F83BF3">
        <w:rPr>
          <w:rFonts w:ascii="Calibri" w:hAnsi="Calibri" w:cs="Calibri"/>
          <w:color w:val="000000" w:themeColor="text1"/>
        </w:rPr>
        <w:br/>
      </w:r>
    </w:p>
    <w:p w14:paraId="3BE24D1B" w14:textId="377CA59B" w:rsidR="00F83BF3" w:rsidRDefault="00F83BF3" w:rsidP="00F83BF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La première volonté du modèle relationnel fut d’être un modèle ensembliste simple.</w:t>
      </w:r>
      <w:r>
        <w:rPr>
          <w:rFonts w:ascii="Calibri" w:hAnsi="Calibri" w:cs="Calibri"/>
          <w:color w:val="000000" w:themeColor="text1"/>
        </w:rPr>
        <w:br/>
      </w:r>
    </w:p>
    <w:p w14:paraId="2C480FC4" w14:textId="43EA096B" w:rsidR="00F83BF3" w:rsidRDefault="00F83BF3" w:rsidP="00F83BF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Depuis les années 70, le modèle relationnel a fait l’objet de très nombreuses recherches qui ont débouché sur la réalisation et la commercialisation du </w:t>
      </w:r>
      <w:proofErr w:type="spellStart"/>
      <w:r>
        <w:rPr>
          <w:rFonts w:ascii="Calibri" w:hAnsi="Calibri" w:cs="Calibri"/>
          <w:color w:val="000000" w:themeColor="text1"/>
        </w:rPr>
        <w:t>SGBDs</w:t>
      </w:r>
      <w:proofErr w:type="spellEnd"/>
      <w:r>
        <w:rPr>
          <w:rFonts w:ascii="Calibri" w:hAnsi="Calibri" w:cs="Calibri"/>
          <w:color w:val="000000" w:themeColor="text1"/>
        </w:rPr>
        <w:t xml:space="preserve"> relationnels</w:t>
      </w:r>
      <w:r>
        <w:rPr>
          <w:rFonts w:ascii="Calibri" w:hAnsi="Calibri" w:cs="Calibri"/>
          <w:color w:val="000000" w:themeColor="text1"/>
        </w:rPr>
        <w:br/>
      </w:r>
    </w:p>
    <w:p w14:paraId="2C53B7FD" w14:textId="04782D1C" w:rsidR="00F83BF3" w:rsidRDefault="00F83BF3" w:rsidP="00F83BF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C’est le modèle le plus utilisé par les </w:t>
      </w:r>
      <w:proofErr w:type="spellStart"/>
      <w:r>
        <w:rPr>
          <w:rFonts w:ascii="Calibri" w:hAnsi="Calibri" w:cs="Calibri"/>
          <w:color w:val="000000" w:themeColor="text1"/>
        </w:rPr>
        <w:t>SGBDs</w:t>
      </w:r>
      <w:proofErr w:type="spellEnd"/>
      <w:r>
        <w:rPr>
          <w:rFonts w:ascii="Calibri" w:hAnsi="Calibri" w:cs="Calibri"/>
          <w:color w:val="000000" w:themeColor="text1"/>
        </w:rPr>
        <w:t xml:space="preserve"> actuellement disponible sur le marché.</w:t>
      </w:r>
    </w:p>
    <w:p w14:paraId="1167397B" w14:textId="4014E0E6" w:rsidR="00F83BF3" w:rsidRDefault="00F83BF3" w:rsidP="00F83BF3">
      <w:pPr>
        <w:rPr>
          <w:rFonts w:ascii="Calibri" w:hAnsi="Calibri" w:cs="Calibri"/>
          <w:color w:val="000000" w:themeColor="text1"/>
        </w:rPr>
      </w:pPr>
    </w:p>
    <w:p w14:paraId="7C04C0C0" w14:textId="573132D1" w:rsidR="00F83BF3" w:rsidRDefault="00F83BF3" w:rsidP="00F83BF3">
      <w:pPr>
        <w:rPr>
          <w:rFonts w:ascii="Calibri" w:hAnsi="Calibri" w:cs="Calibri"/>
          <w:color w:val="FF0000"/>
          <w:u w:val="single"/>
        </w:rPr>
      </w:pPr>
      <w:r w:rsidRPr="00F83BF3">
        <w:rPr>
          <w:rFonts w:ascii="Calibri" w:hAnsi="Calibri" w:cs="Calibri"/>
          <w:color w:val="FF0000"/>
          <w:u w:val="single"/>
        </w:rPr>
        <w:t>Principaux objectifs du modèle relationnel</w:t>
      </w:r>
    </w:p>
    <w:p w14:paraId="15775804" w14:textId="1E784DFF" w:rsidR="00F83BF3" w:rsidRDefault="00F83BF3" w:rsidP="00F83BF3">
      <w:pPr>
        <w:rPr>
          <w:rFonts w:ascii="Calibri" w:hAnsi="Calibri" w:cs="Calibri"/>
          <w:color w:val="FF0000"/>
          <w:u w:val="single"/>
        </w:rPr>
      </w:pPr>
    </w:p>
    <w:p w14:paraId="0855007D" w14:textId="1D10AC3C" w:rsidR="00F83BF3" w:rsidRDefault="00F83BF3" w:rsidP="00F83BF3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Permettre un haut degré d’indépendance Données – Programmes d’application.</w:t>
      </w:r>
    </w:p>
    <w:p w14:paraId="23AC3212" w14:textId="24C8928A" w:rsidR="00F83BF3" w:rsidRDefault="00F83BF3" w:rsidP="00F83BF3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Fournir une base solide pour traiter les problèmes de cohérence et redondance de données.</w:t>
      </w:r>
    </w:p>
    <w:p w14:paraId="3DAA774C" w14:textId="55A8BEDB" w:rsidR="00F83BF3" w:rsidRDefault="00F83BF3" w:rsidP="00F83BF3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Permettre le développement de LMD (Langage de Manipulation de Données) non-procéduraux basés sur des théories solides</w:t>
      </w:r>
    </w:p>
    <w:p w14:paraId="1F81C99A" w14:textId="0A18D9DD" w:rsidR="00F83BF3" w:rsidRPr="00F83BF3" w:rsidRDefault="00F83BF3" w:rsidP="00F83BF3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Être un modèle ensembliste permettant de modéliser et de manipuler des données complexes.</w:t>
      </w:r>
      <w:r>
        <w:rPr>
          <w:rFonts w:ascii="Calibri" w:hAnsi="Calibri" w:cs="Calibri"/>
          <w:color w:val="000000" w:themeColor="text1"/>
        </w:rPr>
        <w:br/>
      </w:r>
      <w:r w:rsidRPr="00F83BF3">
        <w:rPr>
          <w:rFonts w:ascii="Calibri" w:hAnsi="Calibri" w:cs="Calibri"/>
          <w:color w:val="000000" w:themeColor="text1"/>
        </w:rPr>
        <w:t>C’est un objectif important car il a permis d’intégrer de nouveaux concepts (exemple : les objets)</w:t>
      </w:r>
    </w:p>
    <w:p w14:paraId="6F314845" w14:textId="39BFEBB2" w:rsidR="00F83BF3" w:rsidRDefault="00F83BF3" w:rsidP="00F83BF3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Devenir un standard pour la description et la manipulation de bases de données.</w:t>
      </w:r>
      <w:r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lastRenderedPageBreak/>
        <w:t>Cet objectif a été réalisé en particulier grâce à IBM (langage SQL)</w:t>
      </w:r>
      <w:r>
        <w:rPr>
          <w:rFonts w:ascii="Calibri" w:hAnsi="Calibri" w:cs="Calibri"/>
          <w:color w:val="000000" w:themeColor="text1"/>
        </w:rPr>
        <w:br/>
      </w:r>
    </w:p>
    <w:p w14:paraId="15EE420C" w14:textId="2764ACDD" w:rsidR="00F83BF3" w:rsidRDefault="00F83BF3" w:rsidP="00F83BF3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Domaine : </w:t>
      </w:r>
      <w:r w:rsidRPr="00F83BF3">
        <w:rPr>
          <w:rFonts w:ascii="Calibri" w:hAnsi="Calibri" w:cs="Calibri"/>
          <w:color w:val="FF0000"/>
        </w:rPr>
        <w:t>Ensemble de valeurs caractérisées par un nom</w:t>
      </w:r>
    </w:p>
    <w:p w14:paraId="29AC4822" w14:textId="20217BD5" w:rsidR="00E77897" w:rsidRDefault="00F83BF3" w:rsidP="00F83BF3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Produit </w:t>
      </w:r>
      <w:r w:rsidR="00E77897">
        <w:rPr>
          <w:rFonts w:ascii="Calibri" w:hAnsi="Calibri" w:cs="Calibri"/>
          <w:color w:val="000000" w:themeColor="text1"/>
        </w:rPr>
        <w:t xml:space="preserve">cartésien d’un ensemble de domaines D1, D2 : </w:t>
      </w:r>
      <w:r w:rsidR="00E77897" w:rsidRPr="00E77897">
        <w:rPr>
          <w:rFonts w:ascii="Calibri" w:hAnsi="Calibri" w:cs="Calibri"/>
          <w:color w:val="FF0000"/>
        </w:rPr>
        <w:t xml:space="preserve">Que l’on note D1 x D2 x … x </w:t>
      </w:r>
      <w:proofErr w:type="spellStart"/>
      <w:r w:rsidR="00E77897" w:rsidRPr="00E77897">
        <w:rPr>
          <w:rFonts w:ascii="Calibri" w:hAnsi="Calibri" w:cs="Calibri"/>
          <w:color w:val="FF0000"/>
        </w:rPr>
        <w:t>Dn</w:t>
      </w:r>
      <w:proofErr w:type="spellEnd"/>
      <w:r w:rsidR="00E77897" w:rsidRPr="00E77897">
        <w:rPr>
          <w:rFonts w:ascii="Calibri" w:hAnsi="Calibri" w:cs="Calibri"/>
          <w:color w:val="FF0000"/>
        </w:rPr>
        <w:t xml:space="preserve"> est l’ensemble des </w:t>
      </w:r>
      <w:proofErr w:type="spellStart"/>
      <w:r w:rsidR="00E77897" w:rsidRPr="00E77897">
        <w:rPr>
          <w:rFonts w:ascii="Calibri" w:hAnsi="Calibri" w:cs="Calibri"/>
          <w:color w:val="FF0000"/>
        </w:rPr>
        <w:t>n_uplets</w:t>
      </w:r>
      <w:proofErr w:type="spellEnd"/>
      <w:r w:rsidR="00E77897" w:rsidRPr="00E77897">
        <w:rPr>
          <w:rFonts w:ascii="Calibri" w:hAnsi="Calibri" w:cs="Calibri"/>
          <w:color w:val="FF0000"/>
        </w:rPr>
        <w:t xml:space="preserve"> ou tuples.</w:t>
      </w:r>
    </w:p>
    <w:p w14:paraId="16399962" w14:textId="3ABE0D0F" w:rsidR="00E77897" w:rsidRDefault="00E77897" w:rsidP="00F83BF3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Relation : </w:t>
      </w:r>
      <w:r w:rsidRPr="00E77897">
        <w:rPr>
          <w:rFonts w:ascii="Calibri" w:hAnsi="Calibri" w:cs="Calibri"/>
          <w:color w:val="FF0000"/>
        </w:rPr>
        <w:t>Sous-ensemble du produit cartésien d’une liste de domaines caractérisé par un nom</w:t>
      </w:r>
    </w:p>
    <w:p w14:paraId="6DF33257" w14:textId="385A6669" w:rsidR="00E77897" w:rsidRPr="00E77897" w:rsidRDefault="00E77897" w:rsidP="00E77897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E77897">
        <w:rPr>
          <w:rFonts w:ascii="Calibri" w:hAnsi="Calibri" w:cs="Calibri"/>
          <w:color w:val="000000" w:themeColor="text1"/>
        </w:rPr>
        <w:t>La relation est le concept central du modèle relationnel</w:t>
      </w:r>
    </w:p>
    <w:p w14:paraId="7F17A780" w14:textId="4FF91788" w:rsidR="00E77897" w:rsidRPr="00E77897" w:rsidRDefault="00E77897" w:rsidP="00E77897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E77897">
        <w:rPr>
          <w:rFonts w:ascii="Calibri" w:hAnsi="Calibri" w:cs="Calibri"/>
          <w:color w:val="000000" w:themeColor="text1"/>
        </w:rPr>
        <w:t>Plus simplement, une relation est un tableau à deux dimensions</w:t>
      </w:r>
    </w:p>
    <w:p w14:paraId="220898F2" w14:textId="17926943" w:rsidR="00E77897" w:rsidRPr="00E77897" w:rsidRDefault="00E77897" w:rsidP="00E77897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E77897">
        <w:rPr>
          <w:rFonts w:ascii="Calibri" w:hAnsi="Calibri" w:cs="Calibri"/>
          <w:color w:val="000000" w:themeColor="text1"/>
        </w:rPr>
        <w:t>Une ligne est un n-uplet ou tuple ou enregistrement</w:t>
      </w:r>
    </w:p>
    <w:p w14:paraId="66DCF9D1" w14:textId="4C8E923E" w:rsidR="00E77897" w:rsidRPr="00E77897" w:rsidRDefault="00E77897" w:rsidP="00E77897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</w:rPr>
      </w:pPr>
      <w:r w:rsidRPr="00E77897">
        <w:rPr>
          <w:rFonts w:ascii="Calibri" w:hAnsi="Calibri" w:cs="Calibri"/>
          <w:color w:val="000000" w:themeColor="text1"/>
        </w:rPr>
        <w:t>Nom associé à chaque colonne afin de la repérer indépendamment de l’ordre = attribut</w:t>
      </w:r>
    </w:p>
    <w:p w14:paraId="49E4699A" w14:textId="2C0C802E" w:rsidR="00E77897" w:rsidRDefault="00E77897" w:rsidP="00F83BF3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Attribut : </w:t>
      </w:r>
      <w:r w:rsidRPr="00E77897">
        <w:rPr>
          <w:rFonts w:ascii="Calibri" w:hAnsi="Calibri" w:cs="Calibri"/>
          <w:color w:val="FF0000"/>
        </w:rPr>
        <w:t>Colonne d’une relation caractérisée par un nom</w:t>
      </w:r>
    </w:p>
    <w:p w14:paraId="769E24C6" w14:textId="0EC922CE" w:rsidR="00E77897" w:rsidRDefault="00E77897" w:rsidP="00F83BF3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Tuple : </w:t>
      </w:r>
      <w:r w:rsidRPr="00E77897">
        <w:rPr>
          <w:rFonts w:ascii="Calibri" w:hAnsi="Calibri" w:cs="Calibri"/>
          <w:color w:val="FF0000"/>
        </w:rPr>
        <w:t>Ligne d’une relation correspondant à un enregistrement (assignation de valeurs à chacun des attributs d’une relation)</w:t>
      </w:r>
    </w:p>
    <w:p w14:paraId="5ABDF920" w14:textId="05BB2B9D" w:rsidR="00E77897" w:rsidRDefault="00E77897" w:rsidP="00F83BF3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t xml:space="preserve">Clé d’une relation : </w:t>
      </w:r>
      <w:r w:rsidRPr="00C520C1">
        <w:rPr>
          <w:rFonts w:ascii="Calibri" w:hAnsi="Calibri" w:cs="Calibri"/>
          <w:color w:val="FF0000"/>
        </w:rPr>
        <w:t>Une clé est un groupe d’attributs minimum qui détermine n-uplet unique dans une relation (à tout instant)</w:t>
      </w:r>
    </w:p>
    <w:p w14:paraId="7884D0BE" w14:textId="2B1ABE7A" w:rsidR="00C520C1" w:rsidRDefault="00C520C1" w:rsidP="00F83BF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Schéma d’une relation : </w:t>
      </w:r>
    </w:p>
    <w:p w14:paraId="3C0A22C4" w14:textId="1B3FADAC" w:rsidR="00C520C1" w:rsidRPr="00C520C1" w:rsidRDefault="00C520C1" w:rsidP="00C520C1">
      <w:pPr>
        <w:pStyle w:val="Paragraphedeliste"/>
        <w:numPr>
          <w:ilvl w:val="0"/>
          <w:numId w:val="8"/>
        </w:numPr>
        <w:rPr>
          <w:rFonts w:ascii="Calibri" w:hAnsi="Calibri" w:cs="Calibri"/>
          <w:color w:val="FF0000"/>
        </w:rPr>
      </w:pPr>
      <w:r w:rsidRPr="00C520C1">
        <w:rPr>
          <w:rFonts w:ascii="Calibri" w:hAnsi="Calibri" w:cs="Calibri"/>
          <w:color w:val="FF0000"/>
        </w:rPr>
        <w:t>Son nom</w:t>
      </w:r>
    </w:p>
    <w:p w14:paraId="74F64F5C" w14:textId="35F68D22" w:rsidR="00C520C1" w:rsidRPr="00C520C1" w:rsidRDefault="00C520C1" w:rsidP="00C520C1">
      <w:pPr>
        <w:pStyle w:val="Paragraphedeliste"/>
        <w:numPr>
          <w:ilvl w:val="0"/>
          <w:numId w:val="8"/>
        </w:numPr>
        <w:rPr>
          <w:rFonts w:ascii="Calibri" w:hAnsi="Calibri" w:cs="Calibri"/>
          <w:color w:val="FF0000"/>
        </w:rPr>
      </w:pPr>
      <w:r w:rsidRPr="00C520C1">
        <w:rPr>
          <w:rFonts w:ascii="Calibri" w:hAnsi="Calibri" w:cs="Calibri"/>
          <w:color w:val="FF0000"/>
        </w:rPr>
        <w:t>La liste des attributs qu’elle comporte et des domaines associés</w:t>
      </w:r>
    </w:p>
    <w:p w14:paraId="64933177" w14:textId="333E5CDE" w:rsidR="00C520C1" w:rsidRDefault="00C520C1" w:rsidP="00C520C1">
      <w:pPr>
        <w:pStyle w:val="Paragraphedeliste"/>
        <w:numPr>
          <w:ilvl w:val="0"/>
          <w:numId w:val="8"/>
        </w:numPr>
        <w:rPr>
          <w:rFonts w:ascii="Calibri" w:hAnsi="Calibri" w:cs="Calibri"/>
          <w:color w:val="FF0000"/>
        </w:rPr>
      </w:pPr>
      <w:r w:rsidRPr="00C520C1">
        <w:rPr>
          <w:rFonts w:ascii="Calibri" w:hAnsi="Calibri" w:cs="Calibri"/>
          <w:color w:val="FF0000"/>
        </w:rPr>
        <w:t>La liste des attributs composant la clé (la clé est souligné)</w:t>
      </w:r>
    </w:p>
    <w:p w14:paraId="7A7D89E3" w14:textId="6C7C4C53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schéma d’une relation représente son intention, c’est-à-dire les attributs communs et invariants des tuples qu’elle va contenir au cours du temps</w:t>
      </w:r>
    </w:p>
    <w:p w14:paraId="6813A96B" w14:textId="739D336A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Une table représente une extension d’une relation, c’est-à-dire une vue des tuples qu’elle contient à un instant donné.</w:t>
      </w:r>
    </w:p>
    <w:p w14:paraId="70CA70D3" w14:textId="726A12B3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Le degré ou </w:t>
      </w:r>
      <w:proofErr w:type="spellStart"/>
      <w:r>
        <w:rPr>
          <w:rFonts w:ascii="Calibri" w:hAnsi="Calibri" w:cs="Calibri"/>
          <w:color w:val="000000" w:themeColor="text1"/>
        </w:rPr>
        <w:t>arité</w:t>
      </w:r>
      <w:proofErr w:type="spellEnd"/>
      <w:r>
        <w:rPr>
          <w:rFonts w:ascii="Calibri" w:hAnsi="Calibri" w:cs="Calibri"/>
          <w:color w:val="000000" w:themeColor="text1"/>
        </w:rPr>
        <w:t xml:space="preserve"> d’une relation : nombre d’attributs de la relation</w:t>
      </w:r>
    </w:p>
    <w:p w14:paraId="6A5C5BF4" w14:textId="352A01C9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La cardinalité d’une relation : nombre de tuples</w:t>
      </w:r>
    </w:p>
    <w:p w14:paraId="555A14B5" w14:textId="36BD364C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L’intention est le résultat de la description des données</w:t>
      </w:r>
    </w:p>
    <w:p w14:paraId="13D8DA8D" w14:textId="23AA316B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L’extension fait suite à des manipulations des données et représente l’état de la base</w:t>
      </w:r>
    </w:p>
    <w:p w14:paraId="533694F6" w14:textId="37EF619C" w:rsidR="00C520C1" w:rsidRDefault="00C520C1" w:rsidP="00C520C1">
      <w:pPr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 w:themeColor="text1"/>
        </w:rPr>
        <w:lastRenderedPageBreak/>
        <w:t xml:space="preserve">Base de données relationnelle : </w:t>
      </w:r>
      <w:r w:rsidRPr="00C520C1">
        <w:rPr>
          <w:rFonts w:ascii="Calibri" w:hAnsi="Calibri" w:cs="Calibri"/>
          <w:color w:val="FF0000"/>
        </w:rPr>
        <w:t>base de données dont le schéma est un ensemble de schémas de relations et dont les occurrences sont des tuples de ces relations</w:t>
      </w:r>
    </w:p>
    <w:p w14:paraId="7580776F" w14:textId="5C72CE64" w:rsidR="00C520C1" w:rsidRDefault="00C520C1" w:rsidP="00C520C1">
      <w:pPr>
        <w:rPr>
          <w:rFonts w:ascii="Calibri" w:hAnsi="Calibri" w:cs="Calibri"/>
          <w:color w:val="000000" w:themeColor="text1"/>
        </w:rPr>
      </w:pPr>
    </w:p>
    <w:p w14:paraId="3B64AFEA" w14:textId="5F9FE730" w:rsidR="00C520C1" w:rsidRPr="00C520C1" w:rsidRDefault="00C520C1" w:rsidP="00C520C1">
      <w:pPr>
        <w:rPr>
          <w:rFonts w:ascii="Calibri" w:hAnsi="Calibri" w:cs="Calibri"/>
          <w:color w:val="FF0000"/>
          <w:u w:val="single"/>
        </w:rPr>
      </w:pPr>
      <w:r w:rsidRPr="00C520C1">
        <w:rPr>
          <w:rFonts w:ascii="Calibri" w:hAnsi="Calibri" w:cs="Calibri"/>
          <w:color w:val="FF0000"/>
          <w:u w:val="single"/>
        </w:rPr>
        <w:t>Résumé :</w:t>
      </w:r>
    </w:p>
    <w:p w14:paraId="246EC8D3" w14:textId="0E1EF5AF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Les objets et associations du monde réel sont représentés par un concept unique : la relation</w:t>
      </w:r>
    </w:p>
    <w:p w14:paraId="54C3E9A1" w14:textId="30D7A7E5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Les relations sont des tableaux à deux dimensions appelés aussi tables</w:t>
      </w:r>
    </w:p>
    <w:p w14:paraId="5C50D0DC" w14:textId="66FC1FBC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Les trois premières informations (nom de la relation, liste des couples (nom d’attribut : domaine) et l’identifiant) constituent le schéma de la relation ou l’intention de la relation</w:t>
      </w:r>
    </w:p>
    <w:p w14:paraId="715A66F4" w14:textId="2E4CF225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L’ensemble des tuples d’une table constitue l’extension de la relation</w:t>
      </w:r>
    </w:p>
    <w:p w14:paraId="58F240D1" w14:textId="60AD87C9" w:rsidR="00C520C1" w:rsidRDefault="00C520C1" w:rsidP="00C520C1">
      <w:pPr>
        <w:rPr>
          <w:rFonts w:ascii="Calibri" w:hAnsi="Calibri" w:cs="Calibri"/>
          <w:color w:val="000000" w:themeColor="text1"/>
        </w:rPr>
      </w:pPr>
    </w:p>
    <w:p w14:paraId="7C3F1F81" w14:textId="6BC8E6AC" w:rsidR="00C520C1" w:rsidRDefault="00C520C1" w:rsidP="00C520C1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Objectif : Obtenir un bon schéma</w:t>
      </w:r>
    </w:p>
    <w:p w14:paraId="15463D3D" w14:textId="77777777" w:rsidR="00C520C1" w:rsidRPr="00C520C1" w:rsidRDefault="00C520C1" w:rsidP="00C520C1">
      <w:pPr>
        <w:rPr>
          <w:rFonts w:ascii="Calibri" w:hAnsi="Calibri" w:cs="Calibri"/>
          <w:color w:val="000000" w:themeColor="text1"/>
        </w:rPr>
      </w:pPr>
    </w:p>
    <w:p w14:paraId="1F88D6A9" w14:textId="77777777" w:rsidR="00C520C1" w:rsidRPr="00C520C1" w:rsidRDefault="00C520C1" w:rsidP="00C520C1">
      <w:pPr>
        <w:rPr>
          <w:rFonts w:ascii="Calibri" w:hAnsi="Calibri" w:cs="Calibri"/>
          <w:color w:val="000000" w:themeColor="text1"/>
        </w:rPr>
      </w:pPr>
    </w:p>
    <w:sectPr w:rsidR="00C520C1" w:rsidRPr="00C520C1">
      <w:footerReference w:type="default" r:id="rId11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915C" w14:textId="77777777" w:rsidR="001D04D8" w:rsidRDefault="001D04D8">
      <w:r>
        <w:separator/>
      </w:r>
    </w:p>
    <w:p w14:paraId="3BD65103" w14:textId="77777777" w:rsidR="001D04D8" w:rsidRDefault="001D04D8"/>
  </w:endnote>
  <w:endnote w:type="continuationSeparator" w:id="0">
    <w:p w14:paraId="0A182B64" w14:textId="77777777" w:rsidR="001D04D8" w:rsidRDefault="001D04D8">
      <w:r>
        <w:continuationSeparator/>
      </w:r>
    </w:p>
    <w:p w14:paraId="5C4546EF" w14:textId="77777777" w:rsidR="001D04D8" w:rsidRDefault="001D04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31F25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C739" w14:textId="77777777" w:rsidR="001D04D8" w:rsidRDefault="001D04D8">
      <w:r>
        <w:separator/>
      </w:r>
    </w:p>
    <w:p w14:paraId="475BCA5F" w14:textId="77777777" w:rsidR="001D04D8" w:rsidRDefault="001D04D8"/>
  </w:footnote>
  <w:footnote w:type="continuationSeparator" w:id="0">
    <w:p w14:paraId="795AB285" w14:textId="77777777" w:rsidR="001D04D8" w:rsidRDefault="001D04D8">
      <w:r>
        <w:continuationSeparator/>
      </w:r>
    </w:p>
    <w:p w14:paraId="277F9BD1" w14:textId="77777777" w:rsidR="001D04D8" w:rsidRDefault="001D04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AC61B1"/>
    <w:multiLevelType w:val="hybridMultilevel"/>
    <w:tmpl w:val="303617E0"/>
    <w:lvl w:ilvl="0" w:tplc="4D20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7442"/>
    <w:multiLevelType w:val="hybridMultilevel"/>
    <w:tmpl w:val="A544BFA4"/>
    <w:lvl w:ilvl="0" w:tplc="365E4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56DB4"/>
    <w:multiLevelType w:val="multilevel"/>
    <w:tmpl w:val="AC06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C51A8"/>
    <w:multiLevelType w:val="hybridMultilevel"/>
    <w:tmpl w:val="E872DFB8"/>
    <w:lvl w:ilvl="0" w:tplc="6E7C0400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color w:val="00008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7593"/>
    <w:multiLevelType w:val="multilevel"/>
    <w:tmpl w:val="D86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7604"/>
    <w:multiLevelType w:val="hybridMultilevel"/>
    <w:tmpl w:val="86E69C72"/>
    <w:lvl w:ilvl="0" w:tplc="88D8652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5720">
    <w:abstractNumId w:val="1"/>
  </w:num>
  <w:num w:numId="2" w16cid:durableId="148522293">
    <w:abstractNumId w:val="0"/>
  </w:num>
  <w:num w:numId="3" w16cid:durableId="1346790860">
    <w:abstractNumId w:val="5"/>
  </w:num>
  <w:num w:numId="4" w16cid:durableId="759183583">
    <w:abstractNumId w:val="9"/>
  </w:num>
  <w:num w:numId="5" w16cid:durableId="1465152118">
    <w:abstractNumId w:val="7"/>
  </w:num>
  <w:num w:numId="6" w16cid:durableId="1659462285">
    <w:abstractNumId w:val="4"/>
  </w:num>
  <w:num w:numId="7" w16cid:durableId="2074503035">
    <w:abstractNumId w:val="6"/>
  </w:num>
  <w:num w:numId="8" w16cid:durableId="125976221">
    <w:abstractNumId w:val="8"/>
  </w:num>
  <w:num w:numId="9" w16cid:durableId="1112473817">
    <w:abstractNumId w:val="2"/>
  </w:num>
  <w:num w:numId="10" w16cid:durableId="103134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8F"/>
    <w:rsid w:val="00051CC0"/>
    <w:rsid w:val="000E679F"/>
    <w:rsid w:val="001463A0"/>
    <w:rsid w:val="0019478D"/>
    <w:rsid w:val="001C74E7"/>
    <w:rsid w:val="001D04D8"/>
    <w:rsid w:val="00284D0B"/>
    <w:rsid w:val="003079E2"/>
    <w:rsid w:val="003947F0"/>
    <w:rsid w:val="003D0BAA"/>
    <w:rsid w:val="00410223"/>
    <w:rsid w:val="004923C4"/>
    <w:rsid w:val="00494E7C"/>
    <w:rsid w:val="006174A6"/>
    <w:rsid w:val="006C10EE"/>
    <w:rsid w:val="00794594"/>
    <w:rsid w:val="007B2420"/>
    <w:rsid w:val="00852075"/>
    <w:rsid w:val="008A68A3"/>
    <w:rsid w:val="008A7D18"/>
    <w:rsid w:val="00965B02"/>
    <w:rsid w:val="00A5126B"/>
    <w:rsid w:val="00A819B4"/>
    <w:rsid w:val="00AA19D4"/>
    <w:rsid w:val="00AE09AE"/>
    <w:rsid w:val="00AF16DB"/>
    <w:rsid w:val="00B15A0B"/>
    <w:rsid w:val="00B16BA5"/>
    <w:rsid w:val="00B5435F"/>
    <w:rsid w:val="00B70456"/>
    <w:rsid w:val="00BB05A9"/>
    <w:rsid w:val="00BB75AB"/>
    <w:rsid w:val="00BD27CD"/>
    <w:rsid w:val="00C42F46"/>
    <w:rsid w:val="00C45170"/>
    <w:rsid w:val="00C520C1"/>
    <w:rsid w:val="00C74D2E"/>
    <w:rsid w:val="00C90BAC"/>
    <w:rsid w:val="00CA614C"/>
    <w:rsid w:val="00CF7D8F"/>
    <w:rsid w:val="00E3642E"/>
    <w:rsid w:val="00E77897"/>
    <w:rsid w:val="00E85D3A"/>
    <w:rsid w:val="00EA4CAF"/>
    <w:rsid w:val="00EC35ED"/>
    <w:rsid w:val="00ED28F4"/>
    <w:rsid w:val="00F65334"/>
    <w:rsid w:val="00F83BF3"/>
    <w:rsid w:val="00FE0EBA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3967C"/>
  <w15:docId w15:val="{F29CE2C2-B52A-164D-A5FD-C9BA26D7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 w:bidi="ar-SA"/>
    </w:rPr>
  </w:style>
  <w:style w:type="paragraph" w:styleId="Paragraphedeliste">
    <w:name w:val="List Paragraph"/>
    <w:basedOn w:val="Normal"/>
    <w:uiPriority w:val="34"/>
    <w:unhideWhenUsed/>
    <w:qFormat/>
    <w:rsid w:val="0028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scalvigneau/Library/Containers/com.microsoft.Word/Data/Library/Application%20Support/Microsoft/Office/16.0/DTS/fr-FR%7bD6550C2D-5BBA-914E-B3A5-645BC838995C%7d/%7b147B6AA1-730E-4C40-9F20-16B94C2E4BB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{147B6AA1-730E-4C40-9F20-16B94C2E4BBE}tf10002086.dotx</Template>
  <TotalTime>173</TotalTime>
  <Pages>10</Pages>
  <Words>1626</Words>
  <Characters>8947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PIERLOVISI PASCAL</cp:lastModifiedBy>
  <cp:revision>1</cp:revision>
  <dcterms:created xsi:type="dcterms:W3CDTF">2022-09-09T11:56:00Z</dcterms:created>
  <dcterms:modified xsi:type="dcterms:W3CDTF">2022-10-17T12:04:00Z</dcterms:modified>
</cp:coreProperties>
</file>